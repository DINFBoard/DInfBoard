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A63EB8" w:rsidP="00A84C39">
          <w:pPr>
            <w:pStyle w:val="Logo"/>
            <w:spacing w:line="276" w:lineRule="auto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266BE4" w:rsidRPr="00266BE4">
                <w:rPr>
                  <w:noProof/>
                  <w:lang w:eastAsia="it-IT"/>
                </w:rPr>
                <w:drawing>
                  <wp:inline distT="0" distB="0" distL="0" distR="0" wp14:anchorId="7797DEB3" wp14:editId="18477064">
                    <wp:extent cx="1545313" cy="1276350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55501" cy="12847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Style w:val="Grigliatabella"/>
            <w:tblpPr w:leftFromText="141" w:rightFromText="141" w:vertAnchor="text" w:horzAnchor="margin" w:tblpXSpec="right" w:tblpY="7002"/>
            <w:tblW w:w="578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96"/>
            <w:gridCol w:w="4292"/>
          </w:tblGrid>
          <w:tr w:rsidR="001355A0" w:rsidTr="001355A0">
            <w:trPr>
              <w:trHeight w:val="540"/>
            </w:trPr>
            <w:tc>
              <w:tcPr>
                <w:tcW w:w="1496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bookmarkStart w:id="0" w:name="_Hlk531705066"/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Riferimento</w:t>
                </w:r>
              </w:p>
            </w:tc>
            <w:tc>
              <w:tcPr>
                <w:tcW w:w="4292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</w:p>
            </w:tc>
          </w:tr>
          <w:tr w:rsidR="001355A0" w:rsidTr="001355A0">
            <w:trPr>
              <w:trHeight w:val="504"/>
            </w:trPr>
            <w:tc>
              <w:tcPr>
                <w:tcW w:w="1496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Versione</w:t>
                </w:r>
              </w:p>
            </w:tc>
            <w:tc>
              <w:tcPr>
                <w:tcW w:w="4292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>2.0</w:t>
                </w:r>
              </w:p>
            </w:tc>
          </w:tr>
          <w:tr w:rsidR="001355A0" w:rsidTr="001355A0">
            <w:trPr>
              <w:trHeight w:val="540"/>
            </w:trPr>
            <w:tc>
              <w:tcPr>
                <w:tcW w:w="1496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Data</w:t>
                </w:r>
              </w:p>
            </w:tc>
            <w:tc>
              <w:tcPr>
                <w:tcW w:w="4292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>16/12/2018</w:t>
                </w:r>
              </w:p>
            </w:tc>
          </w:tr>
          <w:tr w:rsidR="001355A0" w:rsidTr="001355A0">
            <w:trPr>
              <w:trHeight w:val="540"/>
            </w:trPr>
            <w:tc>
              <w:tcPr>
                <w:tcW w:w="1496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Destinatario</w:t>
                </w:r>
              </w:p>
            </w:tc>
            <w:tc>
              <w:tcPr>
                <w:tcW w:w="4292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  <w:lang w:val="it-IT"/>
                  </w:rPr>
                  <w:t>Filomena Ferrucci – Carmine Gravino</w:t>
                </w:r>
              </w:p>
            </w:tc>
          </w:tr>
          <w:tr w:rsidR="001355A0" w:rsidTr="001355A0">
            <w:trPr>
              <w:trHeight w:val="504"/>
            </w:trPr>
            <w:tc>
              <w:tcPr>
                <w:tcW w:w="1496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>Presentato Da</w:t>
                </w:r>
              </w:p>
            </w:tc>
            <w:tc>
              <w:tcPr>
                <w:tcW w:w="4292" w:type="dxa"/>
              </w:tcPr>
              <w:p w:rsidR="001355A0" w:rsidRPr="00CE61FB" w:rsidRDefault="006703C5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>
                  <w:rPr>
                    <w:rFonts w:asciiTheme="majorHAnsi" w:hAnsiTheme="majorHAnsi"/>
                    <w:color w:val="auto"/>
                  </w:rPr>
                  <w:t xml:space="preserve">Daniele </w:t>
                </w:r>
                <w:proofErr w:type="spellStart"/>
                <w:r>
                  <w:rPr>
                    <w:rFonts w:asciiTheme="majorHAnsi" w:hAnsiTheme="majorHAnsi"/>
                    <w:color w:val="auto"/>
                  </w:rPr>
                  <w:t>Cerardi</w:t>
                </w:r>
                <w:proofErr w:type="spellEnd"/>
                <w:r>
                  <w:rPr>
                    <w:rFonts w:asciiTheme="majorHAnsi" w:hAnsiTheme="majorHAnsi"/>
                    <w:color w:val="auto"/>
                  </w:rPr>
                  <w:t xml:space="preserve"> – Antonio Jr, Citarella – Francesco Di </w:t>
                </w:r>
                <w:proofErr w:type="spellStart"/>
                <w:r>
                  <w:rPr>
                    <w:rFonts w:asciiTheme="majorHAnsi" w:hAnsiTheme="majorHAnsi"/>
                    <w:color w:val="auto"/>
                  </w:rPr>
                  <w:t>Lascio</w:t>
                </w:r>
                <w:proofErr w:type="spellEnd"/>
                <w:r>
                  <w:rPr>
                    <w:rFonts w:asciiTheme="majorHAnsi" w:hAnsiTheme="majorHAnsi"/>
                    <w:color w:val="auto"/>
                  </w:rPr>
                  <w:t xml:space="preserve"> – Simone </w:t>
                </w:r>
                <w:proofErr w:type="spellStart"/>
                <w:r>
                  <w:rPr>
                    <w:rFonts w:asciiTheme="majorHAnsi" w:hAnsiTheme="majorHAnsi"/>
                    <w:color w:val="auto"/>
                  </w:rPr>
                  <w:t>Pirozzi</w:t>
                </w:r>
                <w:proofErr w:type="spellEnd"/>
                <w:r>
                  <w:rPr>
                    <w:rFonts w:asciiTheme="majorHAnsi" w:hAnsiTheme="majorHAnsi"/>
                    <w:color w:val="auto"/>
                  </w:rPr>
                  <w:t xml:space="preserve"> – Antonio Vitale</w:t>
                </w:r>
                <w:bookmarkStart w:id="1" w:name="_GoBack"/>
                <w:bookmarkEnd w:id="1"/>
              </w:p>
            </w:tc>
          </w:tr>
          <w:tr w:rsidR="001355A0" w:rsidTr="001355A0">
            <w:trPr>
              <w:trHeight w:val="504"/>
            </w:trPr>
            <w:tc>
              <w:tcPr>
                <w:tcW w:w="1496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  <w:r w:rsidRPr="00CE61FB">
                  <w:rPr>
                    <w:rFonts w:asciiTheme="majorHAnsi" w:hAnsiTheme="majorHAnsi"/>
                    <w:color w:val="auto"/>
                    <w:lang w:val="it-IT"/>
                  </w:rPr>
                  <w:t xml:space="preserve">Approvato Da </w:t>
                </w:r>
              </w:p>
            </w:tc>
            <w:tc>
              <w:tcPr>
                <w:tcW w:w="4292" w:type="dxa"/>
              </w:tcPr>
              <w:p w:rsidR="001355A0" w:rsidRPr="00CE61FB" w:rsidRDefault="001355A0" w:rsidP="001355A0">
                <w:pPr>
                  <w:pStyle w:val="Nessunaspaziatura"/>
                  <w:rPr>
                    <w:rFonts w:asciiTheme="majorHAnsi" w:hAnsiTheme="majorHAnsi"/>
                    <w:color w:val="auto"/>
                    <w:lang w:val="it-IT"/>
                  </w:rPr>
                </w:pPr>
              </w:p>
            </w:tc>
          </w:tr>
        </w:tbl>
        <w:bookmarkEnd w:id="0"/>
        <w:p w:rsidR="00855C2D" w:rsidRDefault="00584F42" w:rsidP="00A84C39">
          <w:pPr>
            <w:spacing w:line="276" w:lineRule="auto"/>
          </w:pPr>
          <w:r w:rsidRPr="007D5C6E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323B8" wp14:editId="767E0F9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0" b="825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151B2" w:rsidRPr="00963728" w:rsidRDefault="00A63EB8" w:rsidP="007D5C6E">
                                <w:pPr>
                                  <w:pStyle w:val="Titolo"/>
                                  <w:rPr>
                                    <w:color w:val="1F3864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1F3864" w:themeColor="accent1" w:themeShade="80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1B2" w:rsidRPr="00963728">
                                      <w:rPr>
                                        <w:color w:val="1F3864" w:themeColor="accent1" w:themeShade="80"/>
                                      </w:rPr>
                                      <w:t xml:space="preserve">Test </w:t>
                                    </w:r>
                                    <w:r w:rsidR="001151B2">
                                      <w:rPr>
                                        <w:color w:val="1F3864" w:themeColor="accent1" w:themeShade="80"/>
                                      </w:rPr>
                                      <w:t>Case Specification</w:t>
                                    </w:r>
                                  </w:sdtContent>
                                </w:sdt>
                              </w:p>
                              <w:p w:rsidR="001151B2" w:rsidRPr="00EF45C4" w:rsidRDefault="00A63EB8" w:rsidP="00EF45C4">
                                <w:pPr>
                                  <w:pStyle w:val="Sottotitolo"/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1B2" w:rsidRPr="00963728">
                                      <w:rPr>
                                        <w:sz w:val="40"/>
                                        <w:szCs w:val="40"/>
                                      </w:rPr>
                                      <w:t>DInfBoard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323B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" filled="f" stroked="f" strokeweight=".5pt">
                    <v:textbox style="mso-fit-shape-to-text:t" inset="0,0,0,0">
                      <w:txbxContent>
                        <w:p w:rsidR="001151B2" w:rsidRPr="00963728" w:rsidRDefault="00990D03" w:rsidP="007D5C6E">
                          <w:pPr>
                            <w:pStyle w:val="Titolo"/>
                            <w:rPr>
                              <w:color w:val="1F3864" w:themeColor="accent1" w:themeShade="80"/>
                            </w:rPr>
                          </w:pPr>
                          <w:sdt>
                            <w:sdtPr>
                              <w:rPr>
                                <w:color w:val="1F3864" w:themeColor="accent1" w:themeShade="80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1B2" w:rsidRPr="00963728">
                                <w:rPr>
                                  <w:color w:val="1F3864" w:themeColor="accent1" w:themeShade="80"/>
                                </w:rPr>
                                <w:t xml:space="preserve">Test </w:t>
                              </w:r>
                              <w:r w:rsidR="001151B2">
                                <w:rPr>
                                  <w:color w:val="1F3864" w:themeColor="accent1" w:themeShade="80"/>
                                </w:rPr>
                                <w:t>Case Specification</w:t>
                              </w:r>
                            </w:sdtContent>
                          </w:sdt>
                        </w:p>
                        <w:p w:rsidR="001151B2" w:rsidRPr="00EF45C4" w:rsidRDefault="00990D03" w:rsidP="00EF45C4">
                          <w:pPr>
                            <w:pStyle w:val="Sottotitolo"/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1B2" w:rsidRPr="00963728">
                                <w:rPr>
                                  <w:sz w:val="40"/>
                                  <w:szCs w:val="40"/>
                                </w:rPr>
                                <w:t>DInfBoard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  <w:p w:rsidR="00F01CCE" w:rsidRPr="00543756" w:rsidRDefault="00A63EB8" w:rsidP="00A84C39">
          <w:pPr>
            <w:spacing w:line="276" w:lineRule="auto"/>
          </w:pP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color w:val="auto"/>
          <w:sz w:val="26"/>
          <w:szCs w:val="26"/>
        </w:rPr>
      </w:sdtEndPr>
      <w:sdtContent>
        <w:p w:rsidR="00F01CCE" w:rsidRPr="00543756" w:rsidRDefault="0011272D" w:rsidP="00A84C39">
          <w:pPr>
            <w:pStyle w:val="Titolosommario"/>
            <w:spacing w:after="0" w:line="276" w:lineRule="auto"/>
          </w:pPr>
          <w:r w:rsidRPr="008F3ED7">
            <w:rPr>
              <w:rFonts w:ascii="Century Gothic" w:hAnsi="Century Gothic"/>
              <w:color w:val="1F3864" w:themeColor="accent1" w:themeShade="80"/>
            </w:rPr>
            <w:t>Sommario</w:t>
          </w:r>
        </w:p>
        <w:p w:rsidR="0076479B" w:rsidRDefault="0011272D" w:rsidP="00A84C39">
          <w:pPr>
            <w:pStyle w:val="Sommario1"/>
            <w:tabs>
              <w:tab w:val="right" w:leader="dot" w:pos="9061"/>
            </w:tabs>
            <w:spacing w:line="276" w:lineRule="auto"/>
            <w:rPr>
              <w:b w:val="0"/>
              <w:bCs w:val="0"/>
              <w:noProof/>
              <w:sz w:val="22"/>
              <w:szCs w:val="22"/>
              <w:lang w:eastAsia="it-IT"/>
            </w:rPr>
          </w:pPr>
          <w:r w:rsidRPr="00EF45C4">
            <w:rPr>
              <w:b w:val="0"/>
              <w:bCs w:val="0"/>
            </w:rPr>
            <w:fldChar w:fldCharType="begin"/>
          </w:r>
          <w:r w:rsidRPr="00543756">
            <w:rPr>
              <w:b w:val="0"/>
              <w:bCs w:val="0"/>
            </w:rPr>
            <w:instrText xml:space="preserve"> TOC \o "1-2" \n "2-2" \h \z \u </w:instrText>
          </w:r>
          <w:r w:rsidRPr="00EF45C4">
            <w:rPr>
              <w:b w:val="0"/>
              <w:bCs w:val="0"/>
            </w:rPr>
            <w:fldChar w:fldCharType="separate"/>
          </w:r>
          <w:hyperlink w:anchor="_Toc440550977" w:history="1">
            <w:r w:rsidR="0076479B" w:rsidRPr="001732C3">
              <w:rPr>
                <w:rStyle w:val="Collegamentoipertestuale"/>
                <w:noProof/>
              </w:rPr>
              <w:t>1.Descrizione del Documento</w:t>
            </w:r>
            <w:r w:rsidR="0076479B">
              <w:rPr>
                <w:noProof/>
                <w:webHidden/>
              </w:rPr>
              <w:tab/>
            </w:r>
            <w:r w:rsidR="0076479B">
              <w:rPr>
                <w:noProof/>
                <w:webHidden/>
              </w:rPr>
              <w:fldChar w:fldCharType="begin"/>
            </w:r>
            <w:r w:rsidR="0076479B">
              <w:rPr>
                <w:noProof/>
                <w:webHidden/>
              </w:rPr>
              <w:instrText xml:space="preserve"> PAGEREF _Toc440550977 \h </w:instrText>
            </w:r>
            <w:r w:rsidR="0076479B">
              <w:rPr>
                <w:noProof/>
                <w:webHidden/>
              </w:rPr>
            </w:r>
            <w:r w:rsidR="0076479B">
              <w:rPr>
                <w:noProof/>
                <w:webHidden/>
              </w:rPr>
              <w:fldChar w:fldCharType="separate"/>
            </w:r>
            <w:r w:rsidR="008F3ED7">
              <w:rPr>
                <w:noProof/>
                <w:webHidden/>
              </w:rPr>
              <w:t>2</w:t>
            </w:r>
            <w:r w:rsidR="0076479B">
              <w:rPr>
                <w:noProof/>
                <w:webHidden/>
              </w:rPr>
              <w:fldChar w:fldCharType="end"/>
            </w:r>
          </w:hyperlink>
        </w:p>
        <w:p w:rsidR="0076479B" w:rsidRDefault="00A63EB8" w:rsidP="00A84C39">
          <w:pPr>
            <w:pStyle w:val="Sommario1"/>
            <w:tabs>
              <w:tab w:val="right" w:leader="dot" w:pos="9061"/>
            </w:tabs>
            <w:spacing w:line="276" w:lineRule="auto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40550978" w:history="1">
            <w:r w:rsidR="0076479B" w:rsidRPr="001732C3">
              <w:rPr>
                <w:rStyle w:val="Collegamentoipertestuale"/>
                <w:noProof/>
              </w:rPr>
              <w:t>2.Glossario</w:t>
            </w:r>
            <w:r w:rsidR="0076479B">
              <w:rPr>
                <w:noProof/>
                <w:webHidden/>
              </w:rPr>
              <w:tab/>
            </w:r>
            <w:r w:rsidR="0076479B">
              <w:rPr>
                <w:noProof/>
                <w:webHidden/>
              </w:rPr>
              <w:fldChar w:fldCharType="begin"/>
            </w:r>
            <w:r w:rsidR="0076479B">
              <w:rPr>
                <w:noProof/>
                <w:webHidden/>
              </w:rPr>
              <w:instrText xml:space="preserve"> PAGEREF _Toc440550978 \h </w:instrText>
            </w:r>
            <w:r w:rsidR="0076479B">
              <w:rPr>
                <w:noProof/>
                <w:webHidden/>
              </w:rPr>
            </w:r>
            <w:r w:rsidR="0076479B">
              <w:rPr>
                <w:noProof/>
                <w:webHidden/>
              </w:rPr>
              <w:fldChar w:fldCharType="separate"/>
            </w:r>
            <w:r w:rsidR="008F3ED7">
              <w:rPr>
                <w:noProof/>
                <w:webHidden/>
              </w:rPr>
              <w:t>3</w:t>
            </w:r>
            <w:r w:rsidR="0076479B">
              <w:rPr>
                <w:noProof/>
                <w:webHidden/>
              </w:rPr>
              <w:fldChar w:fldCharType="end"/>
            </w:r>
          </w:hyperlink>
        </w:p>
        <w:p w:rsidR="0076479B" w:rsidRDefault="00A63EB8" w:rsidP="00A84C39">
          <w:pPr>
            <w:pStyle w:val="Sommario1"/>
            <w:tabs>
              <w:tab w:val="right" w:leader="dot" w:pos="9061"/>
            </w:tabs>
            <w:spacing w:line="276" w:lineRule="auto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40550979" w:history="1">
            <w:r w:rsidR="0076479B" w:rsidRPr="001732C3">
              <w:rPr>
                <w:rStyle w:val="Collegamentoipertestuale"/>
                <w:noProof/>
              </w:rPr>
              <w:t>3.Test Case Specification</w:t>
            </w:r>
            <w:r w:rsidR="0076479B">
              <w:rPr>
                <w:noProof/>
                <w:webHidden/>
              </w:rPr>
              <w:tab/>
            </w:r>
            <w:r w:rsidR="0076479B">
              <w:rPr>
                <w:noProof/>
                <w:webHidden/>
              </w:rPr>
              <w:fldChar w:fldCharType="begin"/>
            </w:r>
            <w:r w:rsidR="0076479B">
              <w:rPr>
                <w:noProof/>
                <w:webHidden/>
              </w:rPr>
              <w:instrText xml:space="preserve"> PAGEREF _Toc440550979 \h </w:instrText>
            </w:r>
            <w:r w:rsidR="0076479B">
              <w:rPr>
                <w:noProof/>
                <w:webHidden/>
              </w:rPr>
            </w:r>
            <w:r w:rsidR="0076479B">
              <w:rPr>
                <w:noProof/>
                <w:webHidden/>
              </w:rPr>
              <w:fldChar w:fldCharType="separate"/>
            </w:r>
            <w:r w:rsidR="008F3ED7">
              <w:rPr>
                <w:noProof/>
                <w:webHidden/>
              </w:rPr>
              <w:t>4</w:t>
            </w:r>
            <w:r w:rsidR="0076479B">
              <w:rPr>
                <w:noProof/>
                <w:webHidden/>
              </w:rPr>
              <w:fldChar w:fldCharType="end"/>
            </w:r>
          </w:hyperlink>
        </w:p>
        <w:p w:rsidR="0076479B" w:rsidRPr="0063423A" w:rsidRDefault="0063423A" w:rsidP="00A84C39">
          <w:pPr>
            <w:pStyle w:val="Sommario2"/>
            <w:tabs>
              <w:tab w:val="left" w:pos="1320"/>
            </w:tabs>
            <w:spacing w:line="276" w:lineRule="auto"/>
            <w:rPr>
              <w:noProof/>
              <w:color w:val="000000" w:themeColor="text1"/>
              <w:lang w:eastAsia="it-IT"/>
            </w:rPr>
          </w:pPr>
          <w:r w:rsidRPr="0063423A">
            <w:rPr>
              <w:rStyle w:val="Collegamentoipertestuale"/>
              <w:noProof/>
              <w:color w:val="000000" w:themeColor="text1"/>
              <w:u w:val="none"/>
            </w:rPr>
            <w:t>3.1.</w:t>
          </w:r>
          <w:r w:rsidRPr="0063423A">
            <w:rPr>
              <w:rStyle w:val="Collegamentoipertestuale"/>
              <w:noProof/>
              <w:color w:val="000000" w:themeColor="text1"/>
              <w:u w:val="none"/>
            </w:rPr>
            <w:tab/>
            <w:t>GestioneAnnunci</w:t>
          </w:r>
        </w:p>
        <w:p w:rsidR="0076479B" w:rsidRPr="0063423A" w:rsidRDefault="0063423A" w:rsidP="00A84C39">
          <w:pPr>
            <w:pStyle w:val="Sommario2"/>
            <w:tabs>
              <w:tab w:val="left" w:pos="1320"/>
            </w:tabs>
            <w:spacing w:line="276" w:lineRule="auto"/>
            <w:rPr>
              <w:noProof/>
              <w:color w:val="000000" w:themeColor="text1"/>
              <w:lang w:eastAsia="it-IT"/>
            </w:rPr>
          </w:pPr>
          <w:r w:rsidRPr="0063423A">
            <w:rPr>
              <w:rStyle w:val="Collegamentoipertestuale"/>
              <w:noProof/>
              <w:color w:val="000000" w:themeColor="text1"/>
              <w:u w:val="none"/>
            </w:rPr>
            <w:t>3.2.</w:t>
          </w:r>
          <w:r w:rsidRPr="0063423A">
            <w:rPr>
              <w:rStyle w:val="Collegamentoipertestuale"/>
              <w:noProof/>
              <w:color w:val="000000" w:themeColor="text1"/>
              <w:u w:val="none"/>
            </w:rPr>
            <w:tab/>
            <w:t>GestioneProfiloUtente</w:t>
          </w:r>
        </w:p>
        <w:p w:rsidR="0076479B" w:rsidRPr="0063423A" w:rsidRDefault="0063423A" w:rsidP="00A84C39">
          <w:pPr>
            <w:pStyle w:val="Sommario2"/>
            <w:tabs>
              <w:tab w:val="left" w:pos="1320"/>
            </w:tabs>
            <w:spacing w:line="276" w:lineRule="auto"/>
            <w:rPr>
              <w:noProof/>
              <w:color w:val="000000" w:themeColor="text1"/>
              <w:lang w:eastAsia="it-IT"/>
            </w:rPr>
          </w:pPr>
          <w:r w:rsidRPr="0063423A">
            <w:rPr>
              <w:rStyle w:val="Collegamentoipertestuale"/>
              <w:noProof/>
              <w:color w:val="000000" w:themeColor="text1"/>
              <w:u w:val="none"/>
            </w:rPr>
            <w:t>3.3.</w:t>
          </w:r>
          <w:r w:rsidRPr="0063423A">
            <w:rPr>
              <w:rStyle w:val="Collegamentoipertestuale"/>
              <w:noProof/>
              <w:color w:val="000000" w:themeColor="text1"/>
              <w:u w:val="none"/>
            </w:rPr>
            <w:tab/>
            <w:t>GestioneAmministratore</w:t>
          </w:r>
        </w:p>
        <w:p w:rsidR="00F01CCE" w:rsidRPr="00EF45C4" w:rsidRDefault="0011272D" w:rsidP="00A84C39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line="276" w:lineRule="auto"/>
            <w:ind w:left="576"/>
            <w:rPr>
              <w:b w:val="0"/>
              <w:bCs w:val="0"/>
              <w:noProof/>
              <w:sz w:val="22"/>
              <w:szCs w:val="22"/>
              <w:lang w:eastAsia="it-IT"/>
            </w:rPr>
            <w:sectPr w:rsidR="00F01CCE" w:rsidRPr="00EF45C4" w:rsidSect="00EB7E51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EF45C4">
            <w:fldChar w:fldCharType="end"/>
          </w:r>
        </w:p>
      </w:sdtContent>
    </w:sdt>
    <w:p w:rsidR="00D63CD9" w:rsidRPr="00B71FD5" w:rsidRDefault="0009186C" w:rsidP="003A5514">
      <w:pPr>
        <w:pStyle w:val="Titolo1"/>
        <w:numPr>
          <w:ilvl w:val="0"/>
          <w:numId w:val="2"/>
        </w:numPr>
        <w:spacing w:line="276" w:lineRule="auto"/>
        <w:rPr>
          <w:color w:val="2F5496" w:themeColor="accent1" w:themeShade="BF"/>
        </w:rPr>
      </w:pPr>
      <w:bookmarkStart w:id="2" w:name="_Toc440550977"/>
      <w:r w:rsidRPr="00B71FD5">
        <w:rPr>
          <w:color w:val="2F5496" w:themeColor="accent1" w:themeShade="BF"/>
        </w:rPr>
        <w:lastRenderedPageBreak/>
        <w:t>Descrizione del Documento</w:t>
      </w:r>
      <w:bookmarkEnd w:id="2"/>
    </w:p>
    <w:p w:rsidR="00D63CD9" w:rsidRPr="0076479B" w:rsidRDefault="006F12E5" w:rsidP="00A84C39">
      <w:pPr>
        <w:spacing w:line="276" w:lineRule="auto"/>
        <w:rPr>
          <w:szCs w:val="24"/>
        </w:rPr>
      </w:pPr>
      <w:r w:rsidRPr="0076479B">
        <w:rPr>
          <w:rFonts w:cstheme="majorBidi"/>
          <w:color w:val="000000" w:themeColor="text1"/>
          <w:szCs w:val="24"/>
        </w:rPr>
        <w:t>Un test</w:t>
      </w:r>
      <w:r w:rsidR="00D63CD9" w:rsidRPr="0076479B">
        <w:rPr>
          <w:rFonts w:cstheme="majorBidi"/>
          <w:color w:val="000000" w:themeColor="text1"/>
          <w:szCs w:val="24"/>
        </w:rPr>
        <w:t xml:space="preserve"> case</w:t>
      </w:r>
      <w:r w:rsidRPr="0076479B">
        <w:rPr>
          <w:rFonts w:cstheme="majorBidi"/>
          <w:color w:val="000000" w:themeColor="text1"/>
          <w:szCs w:val="24"/>
        </w:rPr>
        <w:t xml:space="preserve"> è un insieme di input e di risultati attesi che servono a testare una componente per scoprirne gli errori (</w:t>
      </w:r>
      <w:proofErr w:type="spellStart"/>
      <w:r w:rsidRPr="0076479B">
        <w:rPr>
          <w:rFonts w:cstheme="majorBidi"/>
          <w:color w:val="000000" w:themeColor="text1"/>
          <w:szCs w:val="24"/>
        </w:rPr>
        <w:t>error</w:t>
      </w:r>
      <w:proofErr w:type="spellEnd"/>
      <w:r w:rsidRPr="0076479B">
        <w:rPr>
          <w:rFonts w:cstheme="majorBidi"/>
          <w:color w:val="000000" w:themeColor="text1"/>
          <w:szCs w:val="24"/>
        </w:rPr>
        <w:t>) e i fallimenti (failure).</w:t>
      </w:r>
    </w:p>
    <w:p w:rsidR="00D63CD9" w:rsidRPr="0076479B" w:rsidRDefault="001108CF" w:rsidP="00A84C39">
      <w:pPr>
        <w:spacing w:line="276" w:lineRule="auto"/>
      </w:pPr>
      <w:r w:rsidRPr="0076479B">
        <w:t>Un test case h</w:t>
      </w:r>
      <w:r w:rsidR="00D63CD9" w:rsidRPr="0076479B">
        <w:t>a 5 attributi:</w:t>
      </w:r>
    </w:p>
    <w:p w:rsidR="00D63CD9" w:rsidRPr="0076479B" w:rsidRDefault="00D63CD9" w:rsidP="00D95E8D">
      <w:pPr>
        <w:pStyle w:val="Paragrafoelenco"/>
        <w:numPr>
          <w:ilvl w:val="0"/>
          <w:numId w:val="3"/>
        </w:numPr>
        <w:spacing w:line="276" w:lineRule="auto"/>
      </w:pPr>
      <w:r w:rsidRPr="0076479B">
        <w:t>Nome: univoco per distinguere i test case attuali dagli altri</w:t>
      </w:r>
    </w:p>
    <w:p w:rsidR="00D63CD9" w:rsidRPr="0076479B" w:rsidRDefault="00D63CD9" w:rsidP="00D95E8D">
      <w:pPr>
        <w:pStyle w:val="Paragrafoelenco"/>
        <w:numPr>
          <w:ilvl w:val="0"/>
          <w:numId w:val="3"/>
        </w:numPr>
        <w:spacing w:line="276" w:lineRule="auto"/>
      </w:pPr>
      <w:r w:rsidRPr="0076479B">
        <w:t>Percorso Test: la path del file di test che verrà effettuato</w:t>
      </w:r>
    </w:p>
    <w:p w:rsidR="00D63CD9" w:rsidRPr="0076479B" w:rsidRDefault="00D63CD9" w:rsidP="00D95E8D">
      <w:pPr>
        <w:pStyle w:val="Paragrafoelenco"/>
        <w:numPr>
          <w:ilvl w:val="0"/>
          <w:numId w:val="3"/>
        </w:numPr>
        <w:spacing w:line="276" w:lineRule="auto"/>
      </w:pPr>
      <w:r w:rsidRPr="0076479B">
        <w:t>Input: la classe di equivalenza testata</w:t>
      </w:r>
    </w:p>
    <w:p w:rsidR="00D63CD9" w:rsidRPr="0076479B" w:rsidRDefault="00D63CD9" w:rsidP="00D95E8D">
      <w:pPr>
        <w:pStyle w:val="Paragrafoelenco"/>
        <w:numPr>
          <w:ilvl w:val="0"/>
          <w:numId w:val="3"/>
        </w:numPr>
        <w:spacing w:line="276" w:lineRule="auto"/>
      </w:pPr>
      <w:r w:rsidRPr="0076479B">
        <w:t>Oracolo: i dati o comportamenti attesi dal sistema</w:t>
      </w:r>
    </w:p>
    <w:p w:rsidR="00D63CD9" w:rsidRPr="0076479B" w:rsidRDefault="00D63CD9" w:rsidP="00D95E8D">
      <w:pPr>
        <w:pStyle w:val="Paragrafoelenco"/>
        <w:numPr>
          <w:ilvl w:val="0"/>
          <w:numId w:val="3"/>
        </w:numPr>
        <w:spacing w:line="276" w:lineRule="auto"/>
      </w:pPr>
      <w:r w:rsidRPr="0076479B">
        <w:t>Log: il comportamento osservato in seguito all’esecuzione del test</w:t>
      </w:r>
    </w:p>
    <w:p w:rsidR="001108CF" w:rsidRPr="0076479B" w:rsidRDefault="001108CF" w:rsidP="00A84C39">
      <w:pPr>
        <w:autoSpaceDE w:val="0"/>
        <w:autoSpaceDN w:val="0"/>
        <w:adjustRightInd w:val="0"/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Un buon modello di test dovrebbe avere il minor numero di associazioni possibili, in quanto è possibile eseguire in parallelo test non correlati tra loro.</w:t>
      </w:r>
    </w:p>
    <w:p w:rsidR="00DA46B1" w:rsidRPr="0076479B" w:rsidRDefault="006F12E5" w:rsidP="00A84C39">
      <w:pPr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Ci sono due tipologie di relazioni per il test case:</w:t>
      </w:r>
      <w:r w:rsidR="005865B9" w:rsidRPr="0076479B">
        <w:rPr>
          <w:rFonts w:cs="Corbel"/>
          <w:color w:val="000000"/>
          <w:szCs w:val="24"/>
        </w:rPr>
        <w:t xml:space="preserve">                                                   </w:t>
      </w:r>
    </w:p>
    <w:p w:rsidR="00266BE4" w:rsidRPr="0076479B" w:rsidRDefault="00266BE4" w:rsidP="00D95E8D">
      <w:pPr>
        <w:pStyle w:val="Paragrafoelenco"/>
        <w:numPr>
          <w:ilvl w:val="0"/>
          <w:numId w:val="4"/>
        </w:numPr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a</w:t>
      </w:r>
      <w:r w:rsidR="006F12E5" w:rsidRPr="0076479B">
        <w:rPr>
          <w:rFonts w:cs="Corbel"/>
          <w:color w:val="000000"/>
          <w:szCs w:val="24"/>
        </w:rPr>
        <w:t xml:space="preserve">ggregazione: relazione usata quando un test case </w:t>
      </w:r>
      <w:r w:rsidRPr="0076479B">
        <w:rPr>
          <w:rFonts w:cs="Corbel"/>
          <w:color w:val="000000"/>
          <w:szCs w:val="24"/>
        </w:rPr>
        <w:t xml:space="preserve">può essere decomposto in più </w:t>
      </w:r>
      <w:proofErr w:type="spellStart"/>
      <w:r w:rsidRPr="0076479B">
        <w:rPr>
          <w:rFonts w:cs="Corbel"/>
          <w:color w:val="000000"/>
          <w:szCs w:val="24"/>
        </w:rPr>
        <w:t>subtest</w:t>
      </w:r>
      <w:proofErr w:type="spellEnd"/>
      <w:r w:rsidRPr="0076479B">
        <w:rPr>
          <w:rFonts w:cs="Corbel"/>
          <w:color w:val="000000"/>
          <w:szCs w:val="24"/>
        </w:rPr>
        <w:t>,</w:t>
      </w:r>
      <w:r w:rsidR="006F12E5" w:rsidRPr="0076479B">
        <w:rPr>
          <w:rFonts w:cs="Corbel"/>
          <w:color w:val="000000"/>
          <w:szCs w:val="24"/>
        </w:rPr>
        <w:t xml:space="preserve">                                                                            </w:t>
      </w:r>
      <w:r w:rsidRPr="0076479B">
        <w:rPr>
          <w:rFonts w:cs="Corbel"/>
          <w:color w:val="000000"/>
          <w:szCs w:val="24"/>
        </w:rPr>
        <w:t xml:space="preserve">                             </w:t>
      </w:r>
    </w:p>
    <w:p w:rsidR="006F12E5" w:rsidRPr="0076479B" w:rsidRDefault="00266BE4" w:rsidP="00D95E8D">
      <w:pPr>
        <w:pStyle w:val="Paragrafoelenco"/>
        <w:numPr>
          <w:ilvl w:val="0"/>
          <w:numId w:val="4"/>
        </w:numPr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di precedenza</w:t>
      </w:r>
      <w:r w:rsidR="006F12E5" w:rsidRPr="0076479B">
        <w:rPr>
          <w:rFonts w:cs="Corbel"/>
          <w:color w:val="000000"/>
          <w:szCs w:val="24"/>
        </w:rPr>
        <w:t>: relazione usata tra due test case per far precedere uno dei due all'altro.</w:t>
      </w:r>
    </w:p>
    <w:p w:rsidR="006F12E5" w:rsidRPr="0076479B" w:rsidRDefault="006F12E5" w:rsidP="00A84C39">
      <w:pPr>
        <w:spacing w:after="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Per l'identificazione dei test dobbiamo identificare le relazioni di dipendenza tra i diversi test tenendo conto dell'aggregazione e della precedenza.</w:t>
      </w:r>
      <w:r w:rsidR="005865B9" w:rsidRPr="0076479B">
        <w:rPr>
          <w:rFonts w:cs="Corbel"/>
          <w:color w:val="000000"/>
          <w:szCs w:val="24"/>
        </w:rPr>
        <w:t xml:space="preserve">     </w:t>
      </w:r>
      <w:r w:rsidRPr="0076479B">
        <w:rPr>
          <w:rFonts w:cs="Corbel"/>
          <w:color w:val="000000"/>
          <w:szCs w:val="24"/>
        </w:rPr>
        <w:t xml:space="preserve">Come linea guida seguiremo </w:t>
      </w:r>
      <w:proofErr w:type="gramStart"/>
      <w:r w:rsidRPr="0076479B">
        <w:rPr>
          <w:rFonts w:cs="Corbel"/>
          <w:color w:val="000000"/>
          <w:szCs w:val="24"/>
        </w:rPr>
        <w:t>gli</w:t>
      </w:r>
      <w:r w:rsidR="005865B9" w:rsidRPr="0076479B">
        <w:rPr>
          <w:rFonts w:cs="Corbel"/>
          <w:color w:val="000000"/>
          <w:szCs w:val="24"/>
        </w:rPr>
        <w:t xml:space="preserve"> use</w:t>
      </w:r>
      <w:proofErr w:type="gramEnd"/>
      <w:r w:rsidR="005865B9" w:rsidRPr="0076479B">
        <w:rPr>
          <w:rFonts w:cs="Corbel"/>
          <w:color w:val="000000"/>
          <w:szCs w:val="24"/>
        </w:rPr>
        <w:t xml:space="preserve"> case implementati in precedenza con l'aiuto </w:t>
      </w:r>
      <w:r w:rsidRPr="0076479B">
        <w:rPr>
          <w:rFonts w:cs="Corbel"/>
          <w:color w:val="000000"/>
          <w:szCs w:val="24"/>
        </w:rPr>
        <w:t>del concetto di classe equivalenza e casi limite.</w:t>
      </w:r>
    </w:p>
    <w:p w:rsidR="00AE4491" w:rsidRPr="0076479B" w:rsidRDefault="00AE449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Quindi per ogni use case ci deve essere un test case e a sua volta per ogni use case dobbiamo individuare le classi di equivalenza e dobbiamo riportare le due tabelle per ognuna di queste classi.</w:t>
      </w:r>
    </w:p>
    <w:p w:rsidR="00AE4491" w:rsidRDefault="00AE449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Pr="00DA46B1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5865B9" w:rsidRPr="00B71FD5" w:rsidRDefault="00266BE4" w:rsidP="003A5514">
      <w:pPr>
        <w:pStyle w:val="Titolo1"/>
        <w:numPr>
          <w:ilvl w:val="0"/>
          <w:numId w:val="2"/>
        </w:numPr>
        <w:spacing w:line="276" w:lineRule="auto"/>
        <w:rPr>
          <w:color w:val="2F5496" w:themeColor="accent1" w:themeShade="BF"/>
        </w:rPr>
      </w:pPr>
      <w:bookmarkStart w:id="3" w:name="_Toc440550978"/>
      <w:r w:rsidRPr="00B71FD5">
        <w:rPr>
          <w:color w:val="2F5496" w:themeColor="accent1" w:themeShade="BF"/>
        </w:rPr>
        <w:lastRenderedPageBreak/>
        <w:t>Glossario</w:t>
      </w:r>
      <w:bookmarkEnd w:id="3"/>
    </w:p>
    <w:p w:rsidR="005865B9" w:rsidRPr="00DA46B1" w:rsidRDefault="005865B9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5865B9" w:rsidRPr="00DA46B1" w:rsidRDefault="005865B9" w:rsidP="00A84C39">
      <w:pPr>
        <w:autoSpaceDE w:val="0"/>
        <w:autoSpaceDN w:val="0"/>
        <w:adjustRightInd w:val="0"/>
        <w:spacing w:after="10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Test Case Name</w:t>
      </w:r>
      <w:r w:rsidRPr="00DA46B1">
        <w:rPr>
          <w:rFonts w:cs="Corbel"/>
          <w:color w:val="000000"/>
          <w:szCs w:val="24"/>
        </w:rPr>
        <w:t>: la convenzione è Test_[</w:t>
      </w:r>
      <w:proofErr w:type="spellStart"/>
      <w:r w:rsidRPr="00DA46B1">
        <w:rPr>
          <w:rFonts w:cs="Corbel"/>
          <w:color w:val="000000"/>
          <w:szCs w:val="24"/>
        </w:rPr>
        <w:t>funzionalitàDaTestare</w:t>
      </w:r>
      <w:proofErr w:type="spellEnd"/>
      <w:r w:rsidRPr="00DA46B1">
        <w:rPr>
          <w:rFonts w:cs="Corbel"/>
          <w:color w:val="000000"/>
          <w:szCs w:val="24"/>
        </w:rPr>
        <w:t>]</w:t>
      </w:r>
    </w:p>
    <w:p w:rsidR="005865B9" w:rsidRPr="00DA46B1" w:rsidRDefault="005865B9" w:rsidP="00A84C39">
      <w:pPr>
        <w:pStyle w:val="Default"/>
        <w:spacing w:after="100" w:line="276" w:lineRule="auto"/>
        <w:rPr>
          <w:rFonts w:asciiTheme="minorHAnsi" w:hAnsiTheme="minorHAnsi" w:cs="Corbel"/>
        </w:rPr>
      </w:pPr>
      <w:r w:rsidRPr="00DA46B1">
        <w:rPr>
          <w:rFonts w:asciiTheme="minorHAnsi" w:hAnsiTheme="minorHAnsi" w:cs="Corbel"/>
          <w:u w:val="single"/>
        </w:rPr>
        <w:t>Test Case ID</w:t>
      </w:r>
      <w:r w:rsidRPr="00DA46B1">
        <w:rPr>
          <w:rFonts w:asciiTheme="minorHAnsi" w:hAnsiTheme="minorHAnsi" w:cs="Corbel"/>
        </w:rPr>
        <w:t>: la convenzione è TC_[N</w:t>
      </w:r>
      <w:proofErr w:type="gramStart"/>
      <w:r w:rsidRPr="00DA46B1">
        <w:rPr>
          <w:rFonts w:asciiTheme="minorHAnsi" w:hAnsiTheme="minorHAnsi" w:cs="Corbel"/>
        </w:rPr>
        <w:t>].[</w:t>
      </w:r>
      <w:proofErr w:type="gramEnd"/>
      <w:r w:rsidRPr="00DA46B1">
        <w:rPr>
          <w:rFonts w:asciiTheme="minorHAnsi" w:hAnsiTheme="minorHAnsi" w:cs="Corbel"/>
        </w:rPr>
        <w:t xml:space="preserve">M], dove N è il numero del package (es. gestione dashboard, gestione </w:t>
      </w:r>
      <w:r w:rsidR="001E7AF0">
        <w:rPr>
          <w:rFonts w:asciiTheme="minorHAnsi" w:hAnsiTheme="minorHAnsi" w:cs="Corbel"/>
        </w:rPr>
        <w:t>misure</w:t>
      </w:r>
      <w:r w:rsidRPr="00DA46B1">
        <w:rPr>
          <w:rFonts w:asciiTheme="minorHAnsi" w:hAnsiTheme="minorHAnsi" w:cs="Corbel"/>
        </w:rPr>
        <w:t>…) e M è il numero progressivo in funzione di N.</w:t>
      </w:r>
      <w:r w:rsidRPr="00DA46B1">
        <w:rPr>
          <w:rFonts w:asciiTheme="minorHAnsi" w:hAnsiTheme="minorHAnsi"/>
        </w:rPr>
        <w:t xml:space="preserve"> </w:t>
      </w:r>
    </w:p>
    <w:p w:rsidR="005865B9" w:rsidRPr="00DA46B1" w:rsidRDefault="005865B9" w:rsidP="00A84C39">
      <w:pPr>
        <w:autoSpaceDE w:val="0"/>
        <w:autoSpaceDN w:val="0"/>
        <w:adjustRightInd w:val="0"/>
        <w:spacing w:after="10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Condizione di Entrata</w:t>
      </w:r>
      <w:r w:rsidRPr="00DA46B1">
        <w:rPr>
          <w:rFonts w:cs="Corbel"/>
          <w:color w:val="000000"/>
          <w:szCs w:val="24"/>
        </w:rPr>
        <w:t xml:space="preserve">: è la precondizione </w:t>
      </w:r>
      <w:proofErr w:type="gramStart"/>
      <w:r w:rsidRPr="00DA46B1">
        <w:rPr>
          <w:rFonts w:cs="Corbel"/>
          <w:color w:val="000000"/>
          <w:szCs w:val="24"/>
        </w:rPr>
        <w:t>dello use</w:t>
      </w:r>
      <w:proofErr w:type="gramEnd"/>
      <w:r w:rsidRPr="00DA46B1">
        <w:rPr>
          <w:rFonts w:cs="Corbel"/>
          <w:color w:val="000000"/>
          <w:szCs w:val="24"/>
        </w:rPr>
        <w:t xml:space="preserve"> case</w:t>
      </w:r>
    </w:p>
    <w:p w:rsidR="005865B9" w:rsidRPr="00DA46B1" w:rsidRDefault="005865B9" w:rsidP="00A84C39">
      <w:pPr>
        <w:autoSpaceDE w:val="0"/>
        <w:autoSpaceDN w:val="0"/>
        <w:adjustRightInd w:val="0"/>
        <w:spacing w:after="10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Flusso degli Eventi</w:t>
      </w:r>
      <w:r w:rsidRPr="00DA46B1">
        <w:rPr>
          <w:rFonts w:cs="Corbel"/>
          <w:color w:val="000000"/>
          <w:szCs w:val="24"/>
        </w:rPr>
        <w:t xml:space="preserve">: flusso delle interazioni tra sistema e utente. Il flusso non è strettamente collegato </w:t>
      </w:r>
      <w:proofErr w:type="gramStart"/>
      <w:r w:rsidRPr="00DA46B1">
        <w:rPr>
          <w:rFonts w:cs="Corbel"/>
          <w:color w:val="000000"/>
          <w:szCs w:val="24"/>
        </w:rPr>
        <w:t>allo use</w:t>
      </w:r>
      <w:proofErr w:type="gramEnd"/>
      <w:r w:rsidRPr="00DA46B1">
        <w:rPr>
          <w:rFonts w:cs="Corbel"/>
          <w:color w:val="000000"/>
          <w:szCs w:val="24"/>
        </w:rPr>
        <w:t xml:space="preserve"> case, vedere esempio. Bisogna specificare i dati effettivi che si usano e che vengono restituiti.</w:t>
      </w:r>
    </w:p>
    <w:p w:rsidR="00D63CD9" w:rsidRDefault="00C7239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Condizione di uscita</w:t>
      </w:r>
      <w:r w:rsidRPr="00DA46B1">
        <w:rPr>
          <w:rFonts w:cs="Corbel"/>
          <w:color w:val="000000"/>
          <w:szCs w:val="24"/>
        </w:rPr>
        <w:t>: lo stato finale della situazione.</w:t>
      </w: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76479B" w:rsidRDefault="0076479B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6C6533" w:rsidRDefault="006C653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76479B" w:rsidRDefault="00A84C39" w:rsidP="00A84C39">
      <w:pPr>
        <w:tabs>
          <w:tab w:val="left" w:pos="2310"/>
        </w:tabs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  <w:r>
        <w:rPr>
          <w:rFonts w:cs="Corbel"/>
          <w:color w:val="000000"/>
          <w:szCs w:val="24"/>
        </w:rPr>
        <w:tab/>
      </w:r>
    </w:p>
    <w:p w:rsidR="006C6533" w:rsidRPr="006D1B51" w:rsidRDefault="0009186C" w:rsidP="006C6533">
      <w:pPr>
        <w:pStyle w:val="Titolo1"/>
        <w:numPr>
          <w:ilvl w:val="0"/>
          <w:numId w:val="2"/>
        </w:numPr>
        <w:spacing w:line="276" w:lineRule="auto"/>
        <w:rPr>
          <w:color w:val="2F5496" w:themeColor="accent1" w:themeShade="BF"/>
        </w:rPr>
      </w:pPr>
      <w:bookmarkStart w:id="4" w:name="_Toc440550979"/>
      <w:r w:rsidRPr="00B71FD5">
        <w:rPr>
          <w:color w:val="2F5496" w:themeColor="accent1" w:themeShade="BF"/>
        </w:rPr>
        <w:lastRenderedPageBreak/>
        <w:t xml:space="preserve">Test Case </w:t>
      </w:r>
      <w:proofErr w:type="spellStart"/>
      <w:r w:rsidRPr="00B71FD5">
        <w:rPr>
          <w:color w:val="2F5496" w:themeColor="accent1" w:themeShade="BF"/>
        </w:rPr>
        <w:t>Specification</w:t>
      </w:r>
      <w:bookmarkEnd w:id="4"/>
      <w:proofErr w:type="spellEnd"/>
    </w:p>
    <w:p w:rsidR="00153BAB" w:rsidRDefault="00153BAB" w:rsidP="00CC0ED1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  <w:r w:rsidRPr="006E7EA1">
        <w:rPr>
          <w:rFonts w:ascii="Century Gothic" w:hAnsi="Century Gothic"/>
          <w:b/>
          <w:sz w:val="22"/>
          <w:szCs w:val="22"/>
        </w:rPr>
        <w:t xml:space="preserve">3.1 </w:t>
      </w:r>
      <w:proofErr w:type="spellStart"/>
      <w:r w:rsidRPr="006E7EA1">
        <w:rPr>
          <w:rFonts w:ascii="Century Gothic" w:hAnsi="Century Gothic"/>
          <w:b/>
          <w:sz w:val="22"/>
          <w:szCs w:val="22"/>
        </w:rPr>
        <w:t>GestioneAnnuncio</w:t>
      </w:r>
      <w:proofErr w:type="spellEnd"/>
    </w:p>
    <w:p w:rsidR="00CC0ED1" w:rsidRPr="00CC0ED1" w:rsidRDefault="00CC0ED1" w:rsidP="00CC0ED1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tbl>
      <w:tblPr>
        <w:tblStyle w:val="Grigliatabella"/>
        <w:tblW w:w="7588" w:type="dxa"/>
        <w:tblInd w:w="-5" w:type="dxa"/>
        <w:tblLook w:val="04A0" w:firstRow="1" w:lastRow="0" w:firstColumn="1" w:lastColumn="0" w:noHBand="0" w:noVBand="1"/>
      </w:tblPr>
      <w:tblGrid>
        <w:gridCol w:w="3794"/>
        <w:gridCol w:w="3794"/>
      </w:tblGrid>
      <w:tr w:rsidR="00153BAB" w:rsidRPr="006E7EA1" w:rsidTr="00153BAB">
        <w:trPr>
          <w:trHeight w:val="296"/>
        </w:trPr>
        <w:tc>
          <w:tcPr>
            <w:tcW w:w="3794" w:type="dxa"/>
            <w:shd w:val="clear" w:color="auto" w:fill="2F5496" w:themeFill="accent1" w:themeFillShade="BF"/>
          </w:tcPr>
          <w:p w:rsidR="00153BAB" w:rsidRPr="006E7EA1" w:rsidRDefault="00153BAB" w:rsidP="00153BAB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6E7EA1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Test Case</w:t>
            </w:r>
          </w:p>
        </w:tc>
        <w:tc>
          <w:tcPr>
            <w:tcW w:w="3794" w:type="dxa"/>
            <w:shd w:val="clear" w:color="auto" w:fill="2F5496" w:themeFill="accent1" w:themeFillShade="BF"/>
          </w:tcPr>
          <w:p w:rsidR="00153BAB" w:rsidRPr="006E7EA1" w:rsidRDefault="00153BAB" w:rsidP="00153BAB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6E7EA1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Codice</w:t>
            </w:r>
          </w:p>
        </w:tc>
      </w:tr>
      <w:tr w:rsidR="00153BAB" w:rsidRPr="006E7EA1" w:rsidTr="00153BAB">
        <w:trPr>
          <w:trHeight w:val="279"/>
        </w:trPr>
        <w:tc>
          <w:tcPr>
            <w:tcW w:w="3794" w:type="dxa"/>
          </w:tcPr>
          <w:p w:rsidR="00153BAB" w:rsidRPr="006E7EA1" w:rsidRDefault="00153BAB" w:rsidP="00153BAB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6E7EA1">
              <w:rPr>
                <w:rFonts w:ascii="Century Gothic" w:hAnsi="Century Gothic"/>
                <w:sz w:val="22"/>
                <w:szCs w:val="22"/>
              </w:rPr>
              <w:t>Test_InserireAnnuncio</w:t>
            </w:r>
            <w:proofErr w:type="spellEnd"/>
          </w:p>
        </w:tc>
        <w:tc>
          <w:tcPr>
            <w:tcW w:w="3794" w:type="dxa"/>
          </w:tcPr>
          <w:p w:rsidR="00153BAB" w:rsidRPr="006E7EA1" w:rsidRDefault="00153BAB" w:rsidP="00153BAB">
            <w:pPr>
              <w:rPr>
                <w:rFonts w:ascii="Century Gothic" w:hAnsi="Century Gothic"/>
                <w:sz w:val="22"/>
                <w:szCs w:val="22"/>
              </w:rPr>
            </w:pPr>
            <w:r w:rsidRPr="006E7EA1">
              <w:rPr>
                <w:rFonts w:ascii="Century Gothic" w:hAnsi="Century Gothic"/>
                <w:sz w:val="22"/>
                <w:szCs w:val="22"/>
              </w:rPr>
              <w:t>TC_1.1.</w:t>
            </w:r>
          </w:p>
        </w:tc>
      </w:tr>
      <w:tr w:rsidR="00153BAB" w:rsidRPr="006E7EA1" w:rsidTr="00153BAB">
        <w:trPr>
          <w:trHeight w:val="296"/>
        </w:trPr>
        <w:tc>
          <w:tcPr>
            <w:tcW w:w="3794" w:type="dxa"/>
            <w:shd w:val="clear" w:color="auto" w:fill="D5DCE4" w:themeFill="text2" w:themeFillTint="33"/>
          </w:tcPr>
          <w:p w:rsidR="00153BAB" w:rsidRPr="006E7EA1" w:rsidRDefault="00153BAB" w:rsidP="00153BAB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6E7EA1">
              <w:rPr>
                <w:rFonts w:ascii="Century Gothic" w:hAnsi="Century Gothic"/>
                <w:sz w:val="22"/>
                <w:szCs w:val="22"/>
              </w:rPr>
              <w:t>Test_RicercaAnnuncio</w:t>
            </w:r>
            <w:proofErr w:type="spellEnd"/>
          </w:p>
        </w:tc>
        <w:tc>
          <w:tcPr>
            <w:tcW w:w="3794" w:type="dxa"/>
            <w:shd w:val="clear" w:color="auto" w:fill="D5DCE4" w:themeFill="text2" w:themeFillTint="33"/>
          </w:tcPr>
          <w:p w:rsidR="00153BAB" w:rsidRPr="006E7EA1" w:rsidRDefault="00153BAB" w:rsidP="00153BAB">
            <w:pPr>
              <w:rPr>
                <w:rFonts w:ascii="Century Gothic" w:hAnsi="Century Gothic"/>
                <w:sz w:val="22"/>
                <w:szCs w:val="22"/>
              </w:rPr>
            </w:pPr>
            <w:r w:rsidRPr="006E7EA1">
              <w:rPr>
                <w:rFonts w:ascii="Century Gothic" w:hAnsi="Century Gothic"/>
                <w:sz w:val="22"/>
                <w:szCs w:val="22"/>
              </w:rPr>
              <w:t>TC_1.2</w:t>
            </w:r>
          </w:p>
        </w:tc>
      </w:tr>
      <w:tr w:rsidR="00153BAB" w:rsidRPr="006E7EA1" w:rsidTr="00153BAB">
        <w:trPr>
          <w:trHeight w:val="296"/>
        </w:trPr>
        <w:tc>
          <w:tcPr>
            <w:tcW w:w="3794" w:type="dxa"/>
          </w:tcPr>
          <w:p w:rsidR="00153BAB" w:rsidRPr="006E7EA1" w:rsidRDefault="00153BAB" w:rsidP="00153BAB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6E7EA1">
              <w:rPr>
                <w:rFonts w:ascii="Century Gothic" w:hAnsi="Century Gothic"/>
                <w:sz w:val="22"/>
                <w:szCs w:val="22"/>
              </w:rPr>
              <w:t>Test_Segnalazione</w:t>
            </w:r>
            <w:r w:rsidR="006D1B51" w:rsidRPr="006E7EA1">
              <w:rPr>
                <w:rFonts w:ascii="Century Gothic" w:hAnsi="Century Gothic"/>
                <w:sz w:val="22"/>
                <w:szCs w:val="22"/>
              </w:rPr>
              <w:t>Utente</w:t>
            </w:r>
            <w:proofErr w:type="spellEnd"/>
          </w:p>
        </w:tc>
        <w:tc>
          <w:tcPr>
            <w:tcW w:w="3794" w:type="dxa"/>
          </w:tcPr>
          <w:p w:rsidR="00153BAB" w:rsidRPr="006E7EA1" w:rsidRDefault="00153BAB" w:rsidP="00153BAB">
            <w:pPr>
              <w:rPr>
                <w:rFonts w:ascii="Century Gothic" w:hAnsi="Century Gothic"/>
                <w:sz w:val="22"/>
                <w:szCs w:val="22"/>
              </w:rPr>
            </w:pPr>
            <w:r w:rsidRPr="006E7EA1">
              <w:rPr>
                <w:rFonts w:ascii="Century Gothic" w:hAnsi="Century Gothic"/>
                <w:sz w:val="22"/>
                <w:szCs w:val="22"/>
              </w:rPr>
              <w:t>TC_1.3</w:t>
            </w:r>
            <w:r w:rsidR="001151B2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</w:tbl>
    <w:p w:rsidR="00153BAB" w:rsidRDefault="00153BAB" w:rsidP="00153BAB">
      <w:pPr>
        <w:spacing w:after="0"/>
        <w:ind w:left="360"/>
        <w:rPr>
          <w:rFonts w:ascii="Century Gothic" w:hAnsi="Century Gothic"/>
          <w:sz w:val="22"/>
          <w:szCs w:val="22"/>
        </w:rPr>
      </w:pPr>
    </w:p>
    <w:p w:rsidR="00153BAB" w:rsidRDefault="00153BAB" w:rsidP="00CC0ED1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t xml:space="preserve">TC_1.1 </w:t>
      </w:r>
      <w:proofErr w:type="spellStart"/>
      <w:r w:rsidRPr="00153BAB">
        <w:rPr>
          <w:rFonts w:ascii="Century Gothic" w:hAnsi="Century Gothic"/>
          <w:b/>
        </w:rPr>
        <w:t>TEST_InserireAnnuncio</w:t>
      </w:r>
      <w:proofErr w:type="spellEnd"/>
    </w:p>
    <w:p w:rsidR="00CC0ED1" w:rsidRPr="00153BAB" w:rsidRDefault="00CC0ED1" w:rsidP="00CC0ED1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9922" w:type="dxa"/>
        <w:tblLook w:val="04A0" w:firstRow="1" w:lastRow="0" w:firstColumn="1" w:lastColumn="0" w:noHBand="0" w:noVBand="1"/>
      </w:tblPr>
      <w:tblGrid>
        <w:gridCol w:w="4960"/>
        <w:gridCol w:w="4962"/>
      </w:tblGrid>
      <w:tr w:rsidR="00153BAB" w:rsidRPr="00DB7FC9" w:rsidTr="006E7EA1">
        <w:trPr>
          <w:trHeight w:val="468"/>
        </w:trPr>
        <w:tc>
          <w:tcPr>
            <w:tcW w:w="4960" w:type="dxa"/>
            <w:shd w:val="clear" w:color="auto" w:fill="2F5496" w:themeFill="accent1" w:themeFillShade="BF"/>
          </w:tcPr>
          <w:p w:rsidR="00153BAB" w:rsidRPr="00ED7472" w:rsidRDefault="00153BAB" w:rsidP="006E7EA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Test Case ID</w:t>
            </w:r>
          </w:p>
        </w:tc>
        <w:tc>
          <w:tcPr>
            <w:tcW w:w="4961" w:type="dxa"/>
          </w:tcPr>
          <w:p w:rsidR="00153BAB" w:rsidRPr="00DB7FC9" w:rsidRDefault="00153BAB" w:rsidP="006E7EA1">
            <w:pPr>
              <w:rPr>
                <w:rFonts w:ascii="Century Gothic" w:hAnsi="Century Gothic"/>
              </w:rPr>
            </w:pPr>
            <w:r w:rsidRPr="00DB7FC9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1</w:t>
            </w:r>
            <w:r w:rsidRPr="00DB7FC9">
              <w:rPr>
                <w:rFonts w:ascii="Century Gothic" w:hAnsi="Century Gothic"/>
              </w:rPr>
              <w:t>.1_01</w:t>
            </w:r>
          </w:p>
        </w:tc>
      </w:tr>
      <w:tr w:rsidR="00153BAB" w:rsidRPr="00ED7472" w:rsidTr="006E7EA1">
        <w:trPr>
          <w:trHeight w:val="468"/>
        </w:trPr>
        <w:tc>
          <w:tcPr>
            <w:tcW w:w="9922" w:type="dxa"/>
            <w:gridSpan w:val="2"/>
            <w:shd w:val="clear" w:color="auto" w:fill="2F5496" w:themeFill="accent1" w:themeFillShade="BF"/>
          </w:tcPr>
          <w:p w:rsidR="00153BAB" w:rsidRPr="00ED7472" w:rsidRDefault="00153BAB" w:rsidP="006E7EA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 w:rsidRPr="00ED7472"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 w:rsidRPr="00ED7472">
              <w:rPr>
                <w:rFonts w:ascii="Century Gothic" w:hAnsi="Century Gothic"/>
                <w:color w:val="FFFFFF" w:themeColor="background1"/>
              </w:rPr>
              <w:t>:</w:t>
            </w:r>
          </w:p>
        </w:tc>
      </w:tr>
      <w:tr w:rsidR="00153BAB" w:rsidRPr="008A1E5A" w:rsidTr="006E7EA1">
        <w:trPr>
          <w:trHeight w:val="995"/>
        </w:trPr>
        <w:tc>
          <w:tcPr>
            <w:tcW w:w="9922" w:type="dxa"/>
            <w:gridSpan w:val="2"/>
          </w:tcPr>
          <w:p w:rsidR="00153BAB" w:rsidRDefault="00153BAB" w:rsidP="006E7E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ha effettuato l’accesso alla piattaforma</w:t>
            </w:r>
          </w:p>
          <w:p w:rsidR="00153BAB" w:rsidRPr="008A1E5A" w:rsidRDefault="00153BAB" w:rsidP="006E7E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si trova sulla pagina ‘Bacheca’</w:t>
            </w:r>
          </w:p>
        </w:tc>
      </w:tr>
      <w:tr w:rsidR="00153BAB" w:rsidRPr="00ED7472" w:rsidTr="006E7EA1">
        <w:trPr>
          <w:trHeight w:val="468"/>
        </w:trPr>
        <w:tc>
          <w:tcPr>
            <w:tcW w:w="9922" w:type="dxa"/>
            <w:gridSpan w:val="2"/>
            <w:shd w:val="clear" w:color="auto" w:fill="2F5496" w:themeFill="accent1" w:themeFillShade="BF"/>
          </w:tcPr>
          <w:p w:rsidR="00153BAB" w:rsidRDefault="00153BAB" w:rsidP="006E7EA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Flow of events:</w:t>
            </w:r>
          </w:p>
          <w:p w:rsidR="00153BAB" w:rsidRPr="00ED7472" w:rsidRDefault="00153BAB" w:rsidP="006E7EA1">
            <w:pPr>
              <w:rPr>
                <w:rFonts w:ascii="Century Gothic" w:hAnsi="Century Gothic"/>
              </w:rPr>
            </w:pPr>
          </w:p>
        </w:tc>
      </w:tr>
      <w:tr w:rsidR="00153BAB" w:rsidTr="006E7EA1">
        <w:trPr>
          <w:trHeight w:val="1913"/>
        </w:trPr>
        <w:tc>
          <w:tcPr>
            <w:tcW w:w="9922" w:type="dxa"/>
            <w:gridSpan w:val="2"/>
          </w:tcPr>
          <w:p w:rsidR="00153BAB" w:rsidRPr="000A670B" w:rsidRDefault="00153BAB" w:rsidP="00D95E8D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0A670B">
              <w:rPr>
                <w:rFonts w:ascii="Century Gothic" w:hAnsi="Century Gothic"/>
              </w:rPr>
              <w:t xml:space="preserve">Lo studente procede con l’inserimento tramite </w:t>
            </w:r>
            <w:r w:rsidR="00922544">
              <w:rPr>
                <w:rFonts w:ascii="Century Gothic" w:hAnsi="Century Gothic"/>
              </w:rPr>
              <w:t>“</w:t>
            </w:r>
            <w:r w:rsidRPr="000A670B">
              <w:rPr>
                <w:rFonts w:ascii="Century Gothic" w:hAnsi="Century Gothic"/>
              </w:rPr>
              <w:t>Inserisci Nuovo Annuncio</w:t>
            </w:r>
            <w:r w:rsidR="00922544">
              <w:rPr>
                <w:rFonts w:ascii="Century Gothic" w:hAnsi="Century Gothic"/>
              </w:rPr>
              <w:t>”</w:t>
            </w:r>
          </w:p>
          <w:p w:rsidR="00153BAB" w:rsidRPr="000A670B" w:rsidRDefault="00153BAB" w:rsidP="00D95E8D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0A670B">
              <w:rPr>
                <w:rFonts w:ascii="Century Gothic" w:hAnsi="Century Gothic"/>
              </w:rPr>
              <w:t>Lo studente inserisce i dati richiesti:</w:t>
            </w:r>
          </w:p>
          <w:p w:rsidR="00153BAB" w:rsidRPr="000A670B" w:rsidRDefault="00153BAB" w:rsidP="006E7EA1">
            <w:pPr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4482" w:type="dxa"/>
              <w:tblInd w:w="2598" w:type="dxa"/>
              <w:tblLook w:val="04A0" w:firstRow="1" w:lastRow="0" w:firstColumn="1" w:lastColumn="0" w:noHBand="0" w:noVBand="1"/>
            </w:tblPr>
            <w:tblGrid>
              <w:gridCol w:w="2241"/>
              <w:gridCol w:w="2241"/>
            </w:tblGrid>
            <w:tr w:rsidR="00153BAB" w:rsidRPr="000A670B" w:rsidTr="006E7EA1">
              <w:trPr>
                <w:trHeight w:val="300"/>
              </w:trPr>
              <w:tc>
                <w:tcPr>
                  <w:tcW w:w="2241" w:type="dxa"/>
                  <w:shd w:val="clear" w:color="auto" w:fill="2F5496" w:themeFill="accent1" w:themeFillShade="BF"/>
                </w:tcPr>
                <w:p w:rsidR="00153BAB" w:rsidRPr="000A670B" w:rsidRDefault="00153BAB" w:rsidP="006E7EA1">
                  <w:pPr>
                    <w:rPr>
                      <w:rFonts w:ascii="Century Gothic" w:hAnsi="Century Gothic"/>
                    </w:rPr>
                  </w:pPr>
                  <w:r w:rsidRPr="000A670B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41" w:type="dxa"/>
                  <w:shd w:val="clear" w:color="auto" w:fill="2F5496" w:themeFill="accent1" w:themeFillShade="BF"/>
                </w:tcPr>
                <w:p w:rsidR="00153BAB" w:rsidRPr="000A670B" w:rsidRDefault="00153BAB" w:rsidP="006E7EA1">
                  <w:pPr>
                    <w:rPr>
                      <w:rFonts w:ascii="Century Gothic" w:hAnsi="Century Gothic"/>
                    </w:rPr>
                  </w:pPr>
                  <w:r w:rsidRPr="000A670B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153BAB" w:rsidRPr="000A670B" w:rsidTr="006E7EA1">
              <w:trPr>
                <w:trHeight w:val="94"/>
              </w:trPr>
              <w:tc>
                <w:tcPr>
                  <w:tcW w:w="2241" w:type="dxa"/>
                </w:tcPr>
                <w:p w:rsidR="00153BAB" w:rsidRPr="000A670B" w:rsidRDefault="00153BAB" w:rsidP="006E7EA1">
                  <w:pPr>
                    <w:rPr>
                      <w:rFonts w:ascii="Century Gothic" w:hAnsi="Century Gothic"/>
                    </w:rPr>
                  </w:pPr>
                  <w:r w:rsidRPr="000A670B">
                    <w:rPr>
                      <w:rFonts w:ascii="Century Gothic" w:hAnsi="Century Gothic"/>
                    </w:rPr>
                    <w:t>Titolo annuncio</w:t>
                  </w:r>
                </w:p>
              </w:tc>
              <w:tc>
                <w:tcPr>
                  <w:tcW w:w="2241" w:type="dxa"/>
                </w:tcPr>
                <w:p w:rsidR="00153BAB" w:rsidRPr="000A670B" w:rsidRDefault="00922544" w:rsidP="006E7EA1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&amp;&amp;!</w:t>
                  </w:r>
                </w:p>
              </w:tc>
            </w:tr>
          </w:tbl>
          <w:p w:rsidR="00153BAB" w:rsidRPr="000A670B" w:rsidRDefault="00153BAB" w:rsidP="006E7EA1">
            <w:pPr>
              <w:ind w:left="360"/>
              <w:rPr>
                <w:rFonts w:ascii="Century Gothic" w:hAnsi="Century Gothic"/>
              </w:rPr>
            </w:pPr>
          </w:p>
          <w:p w:rsidR="00153BAB" w:rsidRPr="00CC0ED1" w:rsidRDefault="00153BAB" w:rsidP="00CC0ED1">
            <w:pPr>
              <w:ind w:left="360"/>
              <w:rPr>
                <w:rFonts w:ascii="Century Gothic" w:hAnsi="Century Gothic"/>
              </w:rPr>
            </w:pPr>
            <w:r w:rsidRPr="000A670B">
              <w:rPr>
                <w:rFonts w:ascii="Century Gothic" w:hAnsi="Century Gothic"/>
              </w:rPr>
              <w:t>3.    Lo studente invia i dati cliccando “Inserisci”</w:t>
            </w:r>
          </w:p>
        </w:tc>
      </w:tr>
      <w:tr w:rsidR="00153BAB" w:rsidRPr="00ED7472" w:rsidTr="006E7EA1">
        <w:trPr>
          <w:trHeight w:val="457"/>
        </w:trPr>
        <w:tc>
          <w:tcPr>
            <w:tcW w:w="9922" w:type="dxa"/>
            <w:gridSpan w:val="2"/>
            <w:shd w:val="clear" w:color="auto" w:fill="2F5496" w:themeFill="accent1" w:themeFillShade="BF"/>
          </w:tcPr>
          <w:p w:rsidR="00153BAB" w:rsidRPr="00ED7472" w:rsidRDefault="00153BAB" w:rsidP="006E7EA1">
            <w:pPr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153BAB" w:rsidTr="00CC0ED1">
        <w:trPr>
          <w:trHeight w:val="901"/>
        </w:trPr>
        <w:tc>
          <w:tcPr>
            <w:tcW w:w="9922" w:type="dxa"/>
            <w:gridSpan w:val="2"/>
          </w:tcPr>
          <w:p w:rsidR="00153BAB" w:rsidRPr="00024660" w:rsidRDefault="00153BAB" w:rsidP="006E7EA1">
            <w:pPr>
              <w:rPr>
                <w:rFonts w:ascii="Century Gothic" w:hAnsi="Century Gothic"/>
              </w:rPr>
            </w:pPr>
            <w:r w:rsidRPr="00024660">
              <w:rPr>
                <w:rFonts w:ascii="Century Gothic" w:hAnsi="Century Gothic"/>
              </w:rPr>
              <w:t xml:space="preserve">Il sistema visualizza il seguente messaggio:” Il campo “Titolo annuncio” </w:t>
            </w:r>
            <w:r>
              <w:rPr>
                <w:rFonts w:ascii="Century Gothic" w:hAnsi="Century Gothic"/>
              </w:rPr>
              <w:t>contiene caratteri non validi</w:t>
            </w:r>
            <w:r w:rsidRPr="00024660">
              <w:rPr>
                <w:rFonts w:ascii="Century Gothic" w:hAnsi="Century Gothic"/>
              </w:rPr>
              <w:t>.”</w:t>
            </w:r>
          </w:p>
          <w:p w:rsidR="00CC0ED1" w:rsidRPr="00CC0ED1" w:rsidRDefault="00153BAB" w:rsidP="00CC0ED1">
            <w:pPr>
              <w:rPr>
                <w:rFonts w:ascii="Century Gothic" w:hAnsi="Century Gothic"/>
              </w:rPr>
            </w:pPr>
            <w:r w:rsidRPr="00024660">
              <w:rPr>
                <w:rFonts w:ascii="Century Gothic" w:hAnsi="Century Gothic"/>
              </w:rPr>
              <w:t>L’annuncio non viene inserito.</w:t>
            </w:r>
          </w:p>
        </w:tc>
      </w:tr>
    </w:tbl>
    <w:p w:rsidR="00153BAB" w:rsidRDefault="00153BAB" w:rsidP="00153BAB">
      <w:pPr>
        <w:rPr>
          <w:rFonts w:ascii="Century Gothic" w:hAnsi="Century Gothic"/>
        </w:rPr>
      </w:pPr>
    </w:p>
    <w:p w:rsidR="006D1B51" w:rsidRDefault="006D1B51" w:rsidP="00153BAB">
      <w:pPr>
        <w:rPr>
          <w:rFonts w:ascii="Century Gothic" w:hAnsi="Century Gothic"/>
        </w:rPr>
      </w:pPr>
    </w:p>
    <w:p w:rsidR="006D1B51" w:rsidRDefault="006D1B51" w:rsidP="00153BAB">
      <w:pPr>
        <w:rPr>
          <w:rFonts w:ascii="Century Gothic" w:hAnsi="Century Gothic"/>
        </w:rPr>
      </w:pPr>
    </w:p>
    <w:p w:rsidR="006D1B51" w:rsidRDefault="006D1B51" w:rsidP="00153BAB">
      <w:pPr>
        <w:rPr>
          <w:rFonts w:ascii="Century Gothic" w:hAnsi="Century Gothic"/>
        </w:rPr>
      </w:pPr>
    </w:p>
    <w:p w:rsidR="006D1B51" w:rsidRDefault="006D1B51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tbl>
      <w:tblPr>
        <w:tblStyle w:val="Grigliatabella"/>
        <w:tblW w:w="9884" w:type="dxa"/>
        <w:tblLook w:val="04A0" w:firstRow="1" w:lastRow="0" w:firstColumn="1" w:lastColumn="0" w:noHBand="0" w:noVBand="1"/>
      </w:tblPr>
      <w:tblGrid>
        <w:gridCol w:w="4941"/>
        <w:gridCol w:w="4943"/>
      </w:tblGrid>
      <w:tr w:rsidR="006D1B51" w:rsidRPr="009071B3" w:rsidTr="006E7EA1">
        <w:trPr>
          <w:trHeight w:val="253"/>
        </w:trPr>
        <w:tc>
          <w:tcPr>
            <w:tcW w:w="4941" w:type="dxa"/>
            <w:shd w:val="clear" w:color="auto" w:fill="2F5496" w:themeFill="accent1" w:themeFillShade="BF"/>
          </w:tcPr>
          <w:p w:rsidR="006D1B51" w:rsidRPr="00ED7472" w:rsidRDefault="006D1B51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lastRenderedPageBreak/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42" w:type="dxa"/>
          </w:tcPr>
          <w:p w:rsidR="006D1B51" w:rsidRPr="009071B3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TC_1.1_09</w:t>
            </w:r>
          </w:p>
        </w:tc>
      </w:tr>
      <w:tr w:rsidR="006D1B51" w:rsidRPr="00ED7472" w:rsidTr="006E7EA1">
        <w:trPr>
          <w:trHeight w:val="253"/>
        </w:trPr>
        <w:tc>
          <w:tcPr>
            <w:tcW w:w="9884" w:type="dxa"/>
            <w:gridSpan w:val="2"/>
            <w:shd w:val="clear" w:color="auto" w:fill="2F5496" w:themeFill="accent1" w:themeFillShade="BF"/>
          </w:tcPr>
          <w:p w:rsidR="006D1B51" w:rsidRPr="00ED7472" w:rsidRDefault="006D1B51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 w:rsidRPr="00ED7472"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 w:rsidRPr="00ED7472"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6D1B51" w:rsidRPr="008A1E5A" w:rsidTr="006E7EA1">
        <w:trPr>
          <w:trHeight w:val="540"/>
        </w:trPr>
        <w:tc>
          <w:tcPr>
            <w:tcW w:w="9884" w:type="dxa"/>
            <w:gridSpan w:val="2"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ha effettuato l’accesso alla piattaforma</w:t>
            </w:r>
          </w:p>
          <w:p w:rsidR="006D1B51" w:rsidRPr="008A1E5A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si trova sulla pagina ‘Bacheca’</w:t>
            </w:r>
          </w:p>
        </w:tc>
      </w:tr>
      <w:tr w:rsidR="006D1B51" w:rsidRPr="00ED7472" w:rsidTr="006E7EA1">
        <w:trPr>
          <w:trHeight w:val="253"/>
        </w:trPr>
        <w:tc>
          <w:tcPr>
            <w:tcW w:w="9884" w:type="dxa"/>
            <w:gridSpan w:val="2"/>
            <w:shd w:val="clear" w:color="auto" w:fill="2F5496" w:themeFill="accent1" w:themeFillShade="BF"/>
          </w:tcPr>
          <w:p w:rsidR="006D1B51" w:rsidRDefault="006D1B51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6D1B51" w:rsidRPr="00ED7472" w:rsidRDefault="006D1B51" w:rsidP="00CC0ED1">
            <w:pPr>
              <w:rPr>
                <w:rFonts w:ascii="Century Gothic" w:hAnsi="Century Gothic"/>
              </w:rPr>
            </w:pPr>
          </w:p>
        </w:tc>
      </w:tr>
      <w:tr w:rsidR="006D1B51" w:rsidTr="006E7EA1">
        <w:trPr>
          <w:trHeight w:val="1037"/>
        </w:trPr>
        <w:tc>
          <w:tcPr>
            <w:tcW w:w="9884" w:type="dxa"/>
            <w:gridSpan w:val="2"/>
          </w:tcPr>
          <w:p w:rsidR="006D1B51" w:rsidRPr="008A1E5A" w:rsidRDefault="006D1B51" w:rsidP="00D95E8D">
            <w:pPr>
              <w:pStyle w:val="Paragrafoelenco"/>
              <w:numPr>
                <w:ilvl w:val="0"/>
                <w:numId w:val="7"/>
              </w:numPr>
            </w:pPr>
            <w:r>
              <w:rPr>
                <w:rFonts w:ascii="Century Gothic" w:hAnsi="Century Gothic"/>
              </w:rPr>
              <w:t xml:space="preserve">Lo studente procede con l’inserimento tramite </w:t>
            </w:r>
            <w:r w:rsidR="00922544">
              <w:rPr>
                <w:rFonts w:ascii="Century Gothic" w:hAnsi="Century Gothic"/>
              </w:rPr>
              <w:t>“</w:t>
            </w:r>
            <w:r>
              <w:rPr>
                <w:rFonts w:ascii="Century Gothic" w:hAnsi="Century Gothic"/>
              </w:rPr>
              <w:t>Inserisci Nuovo Annuncio</w:t>
            </w:r>
            <w:r w:rsidR="00922544">
              <w:rPr>
                <w:rFonts w:ascii="Century Gothic" w:hAnsi="Century Gothic"/>
              </w:rPr>
              <w:t>”</w:t>
            </w:r>
          </w:p>
          <w:p w:rsidR="006D1B51" w:rsidRDefault="006D1B51" w:rsidP="00D95E8D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8A1E5A">
              <w:rPr>
                <w:rFonts w:ascii="Century Gothic" w:hAnsi="Century Gothic"/>
              </w:rPr>
              <w:t>Lo studente inserisce i dati richiesti:</w:t>
            </w:r>
          </w:p>
          <w:p w:rsidR="006D1B51" w:rsidRDefault="006D1B51" w:rsidP="00CC0ED1"/>
          <w:tbl>
            <w:tblPr>
              <w:tblStyle w:val="Grigliatabella"/>
              <w:tblW w:w="5652" w:type="dxa"/>
              <w:tblInd w:w="2589" w:type="dxa"/>
              <w:tblLook w:val="04A0" w:firstRow="1" w:lastRow="0" w:firstColumn="1" w:lastColumn="0" w:noHBand="0" w:noVBand="1"/>
            </w:tblPr>
            <w:tblGrid>
              <w:gridCol w:w="2826"/>
              <w:gridCol w:w="2826"/>
            </w:tblGrid>
            <w:tr w:rsidR="006D1B51" w:rsidTr="006E7EA1">
              <w:trPr>
                <w:trHeight w:val="166"/>
              </w:trPr>
              <w:tc>
                <w:tcPr>
                  <w:tcW w:w="2826" w:type="dxa"/>
                  <w:shd w:val="clear" w:color="auto" w:fill="2F5496" w:themeFill="accent1" w:themeFillShade="BF"/>
                </w:tcPr>
                <w:p w:rsidR="006D1B51" w:rsidRPr="008A1E5A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8A1E5A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26" w:type="dxa"/>
                  <w:shd w:val="clear" w:color="auto" w:fill="2F5496" w:themeFill="accent1" w:themeFillShade="BF"/>
                </w:tcPr>
                <w:p w:rsidR="006D1B51" w:rsidRPr="006A1800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6A1800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6D1B51" w:rsidTr="006E7EA1">
              <w:trPr>
                <w:trHeight w:val="51"/>
              </w:trPr>
              <w:tc>
                <w:tcPr>
                  <w:tcW w:w="2826" w:type="dxa"/>
                </w:tcPr>
                <w:p w:rsidR="006D1B51" w:rsidRPr="00024660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024660">
                    <w:rPr>
                      <w:rFonts w:ascii="Century Gothic" w:hAnsi="Century Gothic"/>
                    </w:rPr>
                    <w:t>Titolo annuncio</w:t>
                  </w:r>
                </w:p>
              </w:tc>
              <w:tc>
                <w:tcPr>
                  <w:tcW w:w="2826" w:type="dxa"/>
                </w:tcPr>
                <w:p w:rsidR="006D1B51" w:rsidRPr="007509CE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509CE">
                    <w:rPr>
                      <w:rFonts w:ascii="Century Gothic" w:hAnsi="Century Gothic"/>
                    </w:rPr>
                    <w:t>Matematica Discreta</w:t>
                  </w:r>
                </w:p>
              </w:tc>
            </w:tr>
            <w:tr w:rsidR="006D1B51" w:rsidTr="006E7EA1">
              <w:trPr>
                <w:trHeight w:val="51"/>
              </w:trPr>
              <w:tc>
                <w:tcPr>
                  <w:tcW w:w="2826" w:type="dxa"/>
                </w:tcPr>
                <w:p w:rsidR="006D1B51" w:rsidRPr="00024660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Descrizione</w:t>
                  </w:r>
                </w:p>
              </w:tc>
              <w:tc>
                <w:tcPr>
                  <w:tcW w:w="2826" w:type="dxa"/>
                </w:tcPr>
                <w:p w:rsidR="006D1B51" w:rsidRPr="00A63B45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A63B45">
                    <w:rPr>
                      <w:rFonts w:ascii="Century Gothic" w:hAnsi="Century Gothic"/>
                    </w:rPr>
                    <w:t xml:space="preserve">Si vuole creare un gruppo di studio per questo corso </w:t>
                  </w:r>
                </w:p>
              </w:tc>
            </w:tr>
            <w:tr w:rsidR="006D1B51" w:rsidTr="006E7EA1">
              <w:trPr>
                <w:trHeight w:val="51"/>
              </w:trPr>
              <w:tc>
                <w:tcPr>
                  <w:tcW w:w="2826" w:type="dxa"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Categoria</w:t>
                  </w:r>
                </w:p>
              </w:tc>
              <w:tc>
                <w:tcPr>
                  <w:tcW w:w="2826" w:type="dxa"/>
                </w:tcPr>
                <w:p w:rsidR="006D1B51" w:rsidRPr="007509CE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Attività Gruppo Studio</w:t>
                  </w:r>
                </w:p>
              </w:tc>
            </w:tr>
          </w:tbl>
          <w:p w:rsidR="006D1B51" w:rsidRDefault="006D1B51" w:rsidP="00CC0ED1">
            <w:pPr>
              <w:ind w:left="360"/>
              <w:rPr>
                <w:rFonts w:ascii="Century Gothic" w:hAnsi="Century Gothic"/>
              </w:rPr>
            </w:pPr>
          </w:p>
          <w:p w:rsidR="006D1B51" w:rsidRPr="00024660" w:rsidRDefault="006D1B51" w:rsidP="00CC0ED1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3.    </w:t>
            </w:r>
            <w:r w:rsidRPr="00024660">
              <w:rPr>
                <w:rFonts w:ascii="Century Gothic" w:hAnsi="Century Gothic"/>
              </w:rPr>
              <w:t>Lo studente invia i dati cliccando “Inserisci”</w:t>
            </w:r>
          </w:p>
          <w:p w:rsidR="006D1B51" w:rsidRDefault="006D1B51" w:rsidP="00CC0ED1"/>
        </w:tc>
      </w:tr>
      <w:tr w:rsidR="006D1B51" w:rsidRPr="00ED7472" w:rsidTr="006E7EA1">
        <w:trPr>
          <w:trHeight w:val="247"/>
        </w:trPr>
        <w:tc>
          <w:tcPr>
            <w:tcW w:w="9884" w:type="dxa"/>
            <w:gridSpan w:val="2"/>
            <w:shd w:val="clear" w:color="auto" w:fill="2F5496" w:themeFill="accent1" w:themeFillShade="BF"/>
          </w:tcPr>
          <w:p w:rsidR="006D1B51" w:rsidRPr="00ED7472" w:rsidRDefault="006D1B51" w:rsidP="00CC0ED1">
            <w:pPr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6D1B51" w:rsidTr="006E7EA1">
        <w:trPr>
          <w:trHeight w:val="652"/>
        </w:trPr>
        <w:tc>
          <w:tcPr>
            <w:tcW w:w="9884" w:type="dxa"/>
            <w:gridSpan w:val="2"/>
          </w:tcPr>
          <w:p w:rsidR="006D1B51" w:rsidRPr="00024660" w:rsidRDefault="006D1B51" w:rsidP="00CC0ED1">
            <w:pPr>
              <w:rPr>
                <w:rFonts w:ascii="Century Gothic" w:hAnsi="Century Gothic"/>
              </w:rPr>
            </w:pPr>
            <w:r w:rsidRPr="00024660">
              <w:rPr>
                <w:rFonts w:ascii="Century Gothic" w:hAnsi="Century Gothic"/>
              </w:rPr>
              <w:t>Il sistema visualizza il seguente messaggio</w:t>
            </w:r>
            <w:proofErr w:type="gramStart"/>
            <w:r w:rsidRPr="00024660">
              <w:rPr>
                <w:rFonts w:ascii="Century Gothic" w:hAnsi="Century Gothic"/>
              </w:rPr>
              <w:t>:</w:t>
            </w:r>
            <w:r>
              <w:rPr>
                <w:rFonts w:ascii="Century Gothic" w:hAnsi="Century Gothic"/>
              </w:rPr>
              <w:t xml:space="preserve"> </w:t>
            </w:r>
            <w:r w:rsidRPr="00024660">
              <w:rPr>
                <w:rFonts w:ascii="Century Gothic" w:hAnsi="Century Gothic"/>
              </w:rPr>
              <w:t>”</w:t>
            </w:r>
            <w:r>
              <w:rPr>
                <w:rFonts w:ascii="Century Gothic" w:hAnsi="Century Gothic"/>
              </w:rPr>
              <w:t>L’inserimento</w:t>
            </w:r>
            <w:proofErr w:type="gramEnd"/>
            <w:r>
              <w:rPr>
                <w:rFonts w:ascii="Century Gothic" w:hAnsi="Century Gothic"/>
              </w:rPr>
              <w:t xml:space="preserve"> dei dati è andato a buon fine.</w:t>
            </w:r>
            <w:r w:rsidRPr="00024660">
              <w:rPr>
                <w:rFonts w:ascii="Century Gothic" w:hAnsi="Century Gothic"/>
              </w:rPr>
              <w:t>”</w:t>
            </w:r>
          </w:p>
          <w:p w:rsidR="006D1B51" w:rsidRDefault="006D1B51" w:rsidP="00CC0ED1">
            <w:r w:rsidRPr="00024660">
              <w:rPr>
                <w:rFonts w:ascii="Century Gothic" w:hAnsi="Century Gothic"/>
              </w:rPr>
              <w:t>L’annuncio viene inserito</w:t>
            </w:r>
            <w:r>
              <w:rPr>
                <w:rFonts w:ascii="Century Gothic" w:hAnsi="Century Gothic"/>
              </w:rPr>
              <w:t xml:space="preserve"> correttamente</w:t>
            </w:r>
            <w:r w:rsidRPr="00024660">
              <w:rPr>
                <w:rFonts w:ascii="Century Gothic" w:hAnsi="Century Gothic"/>
              </w:rPr>
              <w:t>.</w:t>
            </w:r>
          </w:p>
        </w:tc>
      </w:tr>
    </w:tbl>
    <w:p w:rsidR="00153BAB" w:rsidRDefault="00153BAB" w:rsidP="00CC0ED1">
      <w:pPr>
        <w:spacing w:after="0"/>
        <w:rPr>
          <w:rFonts w:ascii="Century Gothic" w:hAnsi="Century Gothic"/>
        </w:rPr>
      </w:pPr>
    </w:p>
    <w:p w:rsidR="006D1B51" w:rsidRDefault="006D1B51" w:rsidP="00CC0ED1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t>TC_1.</w:t>
      </w:r>
      <w:r>
        <w:rPr>
          <w:rFonts w:ascii="Century Gothic" w:hAnsi="Century Gothic"/>
          <w:b/>
        </w:rPr>
        <w:t>2</w:t>
      </w:r>
      <w:r w:rsidRPr="00153BAB">
        <w:rPr>
          <w:rFonts w:ascii="Century Gothic" w:hAnsi="Century Gothic"/>
          <w:b/>
        </w:rPr>
        <w:t xml:space="preserve"> </w:t>
      </w:r>
      <w:proofErr w:type="spellStart"/>
      <w:r w:rsidRPr="00153BAB">
        <w:rPr>
          <w:rFonts w:ascii="Century Gothic" w:hAnsi="Century Gothic"/>
          <w:b/>
        </w:rPr>
        <w:t>TEST_</w:t>
      </w:r>
      <w:r>
        <w:rPr>
          <w:rFonts w:ascii="Century Gothic" w:hAnsi="Century Gothic"/>
          <w:b/>
        </w:rPr>
        <w:t>Ricerca</w:t>
      </w:r>
      <w:r w:rsidRPr="00153BAB">
        <w:rPr>
          <w:rFonts w:ascii="Century Gothic" w:hAnsi="Century Gothic"/>
          <w:b/>
        </w:rPr>
        <w:t>Annuncio</w:t>
      </w:r>
      <w:proofErr w:type="spellEnd"/>
    </w:p>
    <w:p w:rsidR="00CC0ED1" w:rsidRDefault="00CC0ED1" w:rsidP="00CC0ED1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9913" w:type="dxa"/>
        <w:tblLook w:val="04A0" w:firstRow="1" w:lastRow="0" w:firstColumn="1" w:lastColumn="0" w:noHBand="0" w:noVBand="1"/>
      </w:tblPr>
      <w:tblGrid>
        <w:gridCol w:w="4956"/>
        <w:gridCol w:w="4957"/>
      </w:tblGrid>
      <w:tr w:rsidR="006D1B51" w:rsidTr="006D1B51">
        <w:trPr>
          <w:trHeight w:val="402"/>
        </w:trPr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6D1B51" w:rsidRDefault="006D1B51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51" w:rsidRPr="00CC0ED1" w:rsidRDefault="006D1B51" w:rsidP="00CC0ED1">
            <w:pPr>
              <w:rPr>
                <w:rFonts w:ascii="Century Gothic" w:hAnsi="Century Gothic"/>
              </w:rPr>
            </w:pPr>
            <w:r w:rsidRPr="00CC0ED1">
              <w:rPr>
                <w:rFonts w:ascii="Century Gothic" w:hAnsi="Century Gothic"/>
              </w:rPr>
              <w:t>TC_1.2_01</w:t>
            </w:r>
          </w:p>
        </w:tc>
      </w:tr>
      <w:tr w:rsidR="006D1B51" w:rsidTr="006D1B51">
        <w:trPr>
          <w:trHeight w:val="402"/>
        </w:trPr>
        <w:tc>
          <w:tcPr>
            <w:tcW w:w="9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6D1B51" w:rsidRDefault="006D1B51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6D1B51" w:rsidTr="006D1B51">
        <w:trPr>
          <w:trHeight w:val="855"/>
        </w:trPr>
        <w:tc>
          <w:tcPr>
            <w:tcW w:w="9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deve aver effettuato l’accesso alla piattaforma.</w:t>
            </w:r>
          </w:p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si trova sulla pagina ‘Bacheca'</w:t>
            </w:r>
          </w:p>
          <w:p w:rsidR="006D1B51" w:rsidRDefault="006D1B51" w:rsidP="00CC0ED1">
            <w:pPr>
              <w:rPr>
                <w:rFonts w:ascii="Century Gothic" w:hAnsi="Century Gothic"/>
              </w:rPr>
            </w:pPr>
          </w:p>
        </w:tc>
      </w:tr>
      <w:tr w:rsidR="006D1B51" w:rsidTr="006D1B51">
        <w:trPr>
          <w:trHeight w:val="402"/>
        </w:trPr>
        <w:tc>
          <w:tcPr>
            <w:tcW w:w="9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6D1B51" w:rsidRDefault="006D1B51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6D1B51" w:rsidRDefault="006D1B51" w:rsidP="00CC0ED1">
            <w:pPr>
              <w:rPr>
                <w:rFonts w:ascii="Century Gothic" w:hAnsi="Century Gothic"/>
              </w:rPr>
            </w:pPr>
          </w:p>
        </w:tc>
      </w:tr>
      <w:tr w:rsidR="006D1B51" w:rsidTr="006D1B51">
        <w:trPr>
          <w:trHeight w:val="1644"/>
        </w:trPr>
        <w:tc>
          <w:tcPr>
            <w:tcW w:w="9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51" w:rsidRDefault="006D1B51" w:rsidP="00D95E8D">
            <w:pPr>
              <w:pStyle w:val="Paragrafoelenco"/>
              <w:numPr>
                <w:ilvl w:val="0"/>
                <w:numId w:val="6"/>
              </w:numPr>
            </w:pPr>
            <w:r>
              <w:rPr>
                <w:rFonts w:ascii="Century Gothic" w:hAnsi="Century Gothic"/>
              </w:rPr>
              <w:t>Lo studente procede con l’inserimento tramite “Ricerca Annuncio”.</w:t>
            </w:r>
          </w:p>
          <w:p w:rsidR="006D1B51" w:rsidRDefault="006D1B51" w:rsidP="00D95E8D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inserisce i dati richiesti.</w:t>
            </w:r>
          </w:p>
          <w:p w:rsidR="006D1B51" w:rsidRDefault="006D1B51" w:rsidP="00CC0ED1"/>
          <w:tbl>
            <w:tblPr>
              <w:tblStyle w:val="Grigliatabella"/>
              <w:tblW w:w="4798" w:type="dxa"/>
              <w:tblInd w:w="2596" w:type="dxa"/>
              <w:tblLook w:val="04A0" w:firstRow="1" w:lastRow="0" w:firstColumn="1" w:lastColumn="0" w:noHBand="0" w:noVBand="1"/>
            </w:tblPr>
            <w:tblGrid>
              <w:gridCol w:w="2399"/>
              <w:gridCol w:w="2399"/>
            </w:tblGrid>
            <w:tr w:rsidR="006D1B51" w:rsidTr="006D1B51">
              <w:trPr>
                <w:trHeight w:val="286"/>
              </w:trPr>
              <w:tc>
                <w:tcPr>
                  <w:tcW w:w="2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hideMark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hideMark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6D1B51" w:rsidTr="006D1B51">
              <w:trPr>
                <w:trHeight w:val="90"/>
              </w:trPr>
              <w:tc>
                <w:tcPr>
                  <w:tcW w:w="2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Ricerca Annuncio</w:t>
                  </w:r>
                </w:p>
              </w:tc>
              <w:tc>
                <w:tcPr>
                  <w:tcW w:w="2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1B51" w:rsidRDefault="006D1B51" w:rsidP="00CC0ED1"/>
              </w:tc>
            </w:tr>
          </w:tbl>
          <w:p w:rsidR="006D1B51" w:rsidRDefault="006D1B51" w:rsidP="00CC0ED1">
            <w:pPr>
              <w:ind w:left="360"/>
              <w:rPr>
                <w:rFonts w:ascii="Century Gothic" w:hAnsi="Century Gothic"/>
              </w:rPr>
            </w:pPr>
          </w:p>
          <w:p w:rsidR="006D1B51" w:rsidRDefault="006D1B51" w:rsidP="00CC0ED1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    Lo studente invia i dati cliccando “Conferma”.</w:t>
            </w:r>
          </w:p>
          <w:p w:rsidR="006D1B51" w:rsidRDefault="006D1B51" w:rsidP="00CC0ED1"/>
        </w:tc>
      </w:tr>
      <w:tr w:rsidR="006D1B51" w:rsidTr="006D1B51">
        <w:trPr>
          <w:trHeight w:val="393"/>
        </w:trPr>
        <w:tc>
          <w:tcPr>
            <w:tcW w:w="9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6D1B51" w:rsidTr="006D1B51">
        <w:trPr>
          <w:trHeight w:val="1035"/>
        </w:trPr>
        <w:tc>
          <w:tcPr>
            <w:tcW w:w="9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visualizza il seguente messaggio:” Il campo “Ricerca Annuncio” non raggiunge la misura minima.”</w:t>
            </w:r>
          </w:p>
          <w:p w:rsidR="006D1B51" w:rsidRDefault="006D1B51" w:rsidP="00CC0ED1">
            <w:r>
              <w:rPr>
                <w:rFonts w:ascii="Century Gothic" w:hAnsi="Century Gothic"/>
              </w:rPr>
              <w:t>La ricerca non viene eseguita.</w:t>
            </w:r>
          </w:p>
        </w:tc>
      </w:tr>
    </w:tbl>
    <w:tbl>
      <w:tblPr>
        <w:tblStyle w:val="Grigliatabella1"/>
        <w:tblW w:w="9982" w:type="dxa"/>
        <w:tblInd w:w="0" w:type="dxa"/>
        <w:tblLook w:val="04A0" w:firstRow="1" w:lastRow="0" w:firstColumn="1" w:lastColumn="0" w:noHBand="0" w:noVBand="1"/>
      </w:tblPr>
      <w:tblGrid>
        <w:gridCol w:w="4990"/>
        <w:gridCol w:w="4992"/>
      </w:tblGrid>
      <w:tr w:rsidR="006D1B51" w:rsidRPr="00CB505F" w:rsidTr="006D1B51">
        <w:trPr>
          <w:trHeight w:val="251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6D1B51" w:rsidRDefault="006D1B51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lastRenderedPageBreak/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51" w:rsidRPr="00CB505F" w:rsidRDefault="006D1B51" w:rsidP="00CC0ED1">
            <w:pPr>
              <w:rPr>
                <w:rFonts w:ascii="Century Gothic" w:hAnsi="Century Gothic"/>
              </w:rPr>
            </w:pPr>
            <w:r w:rsidRPr="00CB505F">
              <w:rPr>
                <w:rFonts w:ascii="Century Gothic" w:hAnsi="Century Gothic"/>
              </w:rPr>
              <w:t>TC_1.2_</w:t>
            </w:r>
            <w:r w:rsidR="00AB168A">
              <w:rPr>
                <w:rFonts w:ascii="Century Gothic" w:hAnsi="Century Gothic"/>
              </w:rPr>
              <w:t>05</w:t>
            </w:r>
          </w:p>
        </w:tc>
      </w:tr>
      <w:tr w:rsidR="006D1B51" w:rsidTr="006D1B51">
        <w:trPr>
          <w:trHeight w:val="251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6D1B51" w:rsidRDefault="006D1B51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6D1B51" w:rsidTr="006D1B51">
        <w:trPr>
          <w:trHeight w:val="534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deve aver effettuato l’accesso alla piattaforma.</w:t>
            </w:r>
          </w:p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si trova sulla pagina ‘Bacheca’</w:t>
            </w:r>
          </w:p>
          <w:p w:rsidR="006D1B51" w:rsidRDefault="006D1B51" w:rsidP="00CC0ED1">
            <w:pPr>
              <w:rPr>
                <w:rFonts w:ascii="Century Gothic" w:hAnsi="Century Gothic"/>
              </w:rPr>
            </w:pPr>
          </w:p>
        </w:tc>
      </w:tr>
      <w:tr w:rsidR="006D1B51" w:rsidTr="006D1B51">
        <w:trPr>
          <w:trHeight w:val="251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6D1B51" w:rsidRDefault="006D1B51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6D1B51" w:rsidRDefault="006D1B51" w:rsidP="00CC0ED1">
            <w:pPr>
              <w:rPr>
                <w:rFonts w:ascii="Century Gothic" w:hAnsi="Century Gothic"/>
              </w:rPr>
            </w:pPr>
          </w:p>
        </w:tc>
      </w:tr>
      <w:tr w:rsidR="006D1B51" w:rsidTr="006D1B51">
        <w:trPr>
          <w:trHeight w:val="1027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B51" w:rsidRPr="00862499" w:rsidRDefault="006D1B51" w:rsidP="00D95E8D">
            <w:pPr>
              <w:pStyle w:val="Paragrafoelenco"/>
              <w:numPr>
                <w:ilvl w:val="0"/>
                <w:numId w:val="8"/>
              </w:numPr>
            </w:pPr>
            <w:r>
              <w:rPr>
                <w:rFonts w:ascii="Century Gothic" w:hAnsi="Century Gothic"/>
              </w:rPr>
              <w:t>Lo studente procede con l’inserimento tramite “Ricerca Annuncio”.</w:t>
            </w:r>
          </w:p>
          <w:p w:rsidR="006D1B51" w:rsidRDefault="006D1B51" w:rsidP="00D95E8D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inserisce i dati richiesti</w:t>
            </w:r>
          </w:p>
          <w:p w:rsidR="006D1B51" w:rsidRDefault="006D1B51" w:rsidP="00CC0ED1"/>
          <w:tbl>
            <w:tblPr>
              <w:tblStyle w:val="Grigliatabella1"/>
              <w:tblW w:w="4748" w:type="dxa"/>
              <w:tblInd w:w="2615" w:type="dxa"/>
              <w:tblLook w:val="04A0" w:firstRow="1" w:lastRow="0" w:firstColumn="1" w:lastColumn="0" w:noHBand="0" w:noVBand="1"/>
            </w:tblPr>
            <w:tblGrid>
              <w:gridCol w:w="2374"/>
              <w:gridCol w:w="2374"/>
            </w:tblGrid>
            <w:tr w:rsidR="006D1B51" w:rsidTr="006D1B51">
              <w:trPr>
                <w:trHeight w:val="164"/>
              </w:trPr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hideMark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hideMark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6D1B51" w:rsidTr="006D1B51">
              <w:trPr>
                <w:trHeight w:val="51"/>
              </w:trPr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1B51" w:rsidRDefault="006D1B5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Ricerca Annuncio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1B51" w:rsidRPr="008C0384" w:rsidRDefault="006D1B51" w:rsidP="00CC0ED1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Mobile computing</w:t>
                  </w:r>
                </w:p>
              </w:tc>
            </w:tr>
          </w:tbl>
          <w:p w:rsidR="006D1B51" w:rsidRDefault="006D1B51" w:rsidP="00CC0ED1">
            <w:pPr>
              <w:ind w:left="360"/>
              <w:rPr>
                <w:rFonts w:ascii="Century Gothic" w:hAnsi="Century Gothic"/>
              </w:rPr>
            </w:pPr>
          </w:p>
          <w:p w:rsidR="006D1B51" w:rsidRPr="00CC0ED1" w:rsidRDefault="006D1B51" w:rsidP="00CC0ED1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    Lo studente invia i dati cliccando “Conferma”.</w:t>
            </w:r>
          </w:p>
        </w:tc>
      </w:tr>
      <w:tr w:rsidR="006D1B51" w:rsidTr="006D1B51">
        <w:trPr>
          <w:trHeight w:val="245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6D1B51" w:rsidRPr="008C0384" w:rsidTr="006D1B51">
        <w:trPr>
          <w:trHeight w:val="646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B51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visualizza il seguente messaggio:” L’inserimento dei dati è andato a buon fine.”</w:t>
            </w:r>
          </w:p>
          <w:p w:rsidR="006D1B51" w:rsidRPr="008C0384" w:rsidRDefault="006D1B5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ricerca viene eseguita correttamente.</w:t>
            </w:r>
          </w:p>
        </w:tc>
      </w:tr>
    </w:tbl>
    <w:p w:rsidR="006D1B51" w:rsidRDefault="006D1B51" w:rsidP="00CC0ED1">
      <w:pPr>
        <w:spacing w:after="0"/>
        <w:rPr>
          <w:rFonts w:ascii="Century Gothic" w:hAnsi="Century Gothic"/>
        </w:rPr>
      </w:pPr>
    </w:p>
    <w:p w:rsidR="006D1B51" w:rsidRDefault="006D1B51" w:rsidP="00CC0ED1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t>TC_1.</w:t>
      </w:r>
      <w:r>
        <w:rPr>
          <w:rFonts w:ascii="Century Gothic" w:hAnsi="Century Gothic"/>
          <w:b/>
        </w:rPr>
        <w:t>3</w:t>
      </w:r>
      <w:r w:rsidRPr="00153BAB">
        <w:rPr>
          <w:rFonts w:ascii="Century Gothic" w:hAnsi="Century Gothic"/>
          <w:b/>
        </w:rPr>
        <w:t xml:space="preserve"> </w:t>
      </w:r>
      <w:proofErr w:type="spellStart"/>
      <w:r w:rsidRPr="00153BAB">
        <w:rPr>
          <w:rFonts w:ascii="Century Gothic" w:hAnsi="Century Gothic"/>
          <w:b/>
        </w:rPr>
        <w:t>TEST_</w:t>
      </w:r>
      <w:r>
        <w:rPr>
          <w:rFonts w:ascii="Century Gothic" w:hAnsi="Century Gothic"/>
          <w:b/>
        </w:rPr>
        <w:t>SegnalazioneUtente</w:t>
      </w:r>
      <w:proofErr w:type="spellEnd"/>
    </w:p>
    <w:p w:rsidR="00CC0ED1" w:rsidRDefault="00CC0ED1" w:rsidP="00CC0ED1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9982" w:type="dxa"/>
        <w:tblLook w:val="04A0" w:firstRow="1" w:lastRow="0" w:firstColumn="1" w:lastColumn="0" w:noHBand="0" w:noVBand="1"/>
      </w:tblPr>
      <w:tblGrid>
        <w:gridCol w:w="4990"/>
        <w:gridCol w:w="4992"/>
      </w:tblGrid>
      <w:tr w:rsidR="00AB168A" w:rsidTr="001719AD">
        <w:trPr>
          <w:trHeight w:val="247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AB168A" w:rsidRDefault="00AB168A" w:rsidP="00AB168A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92" w:type="dxa"/>
          </w:tcPr>
          <w:p w:rsidR="00AB168A" w:rsidRPr="00CB505F" w:rsidRDefault="00AB168A" w:rsidP="00AB168A">
            <w:pPr>
              <w:rPr>
                <w:rFonts w:ascii="Century Gothic" w:hAnsi="Century Gothic"/>
              </w:rPr>
            </w:pPr>
            <w:r w:rsidRPr="00CB505F">
              <w:rPr>
                <w:rFonts w:ascii="Century Gothic" w:hAnsi="Century Gothic"/>
              </w:rPr>
              <w:t>TC_1.</w:t>
            </w:r>
            <w:r>
              <w:rPr>
                <w:rFonts w:ascii="Century Gothic" w:hAnsi="Century Gothic"/>
              </w:rPr>
              <w:t>3</w:t>
            </w:r>
            <w:r w:rsidRPr="00CB505F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01</w:t>
            </w:r>
          </w:p>
        </w:tc>
      </w:tr>
      <w:tr w:rsidR="00AB168A" w:rsidTr="003F25E7">
        <w:trPr>
          <w:trHeight w:val="247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AB168A" w:rsidRDefault="00AB168A" w:rsidP="00AB168A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AB168A" w:rsidTr="003F25E7">
        <w:trPr>
          <w:trHeight w:val="529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68A" w:rsidRDefault="00AB168A" w:rsidP="00AB168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 studente ha effettuato l’accesso alla piattaforma e ha inserito un annuncio per un’attività in corso.</w:t>
            </w:r>
          </w:p>
          <w:p w:rsidR="00AB168A" w:rsidRDefault="00AB168A" w:rsidP="00AB168A">
            <w:pPr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</w:rPr>
              <w:t>Lo studente da segnalare deve essere iscritto ad un annuncio.</w:t>
            </w:r>
          </w:p>
        </w:tc>
      </w:tr>
      <w:tr w:rsidR="00AB168A" w:rsidTr="003F25E7">
        <w:trPr>
          <w:trHeight w:val="247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AB168A" w:rsidRDefault="00AB168A" w:rsidP="00AB168A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AB168A" w:rsidRDefault="00AB168A" w:rsidP="00AB168A">
            <w:pPr>
              <w:rPr>
                <w:rFonts w:ascii="Century Gothic" w:hAnsi="Century Gothic"/>
              </w:rPr>
            </w:pPr>
          </w:p>
        </w:tc>
      </w:tr>
      <w:tr w:rsidR="00AB168A" w:rsidTr="003F25E7">
        <w:trPr>
          <w:trHeight w:val="1017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8A" w:rsidRPr="004544F4" w:rsidRDefault="00AB168A" w:rsidP="00AB168A">
            <w:pPr>
              <w:numPr>
                <w:ilvl w:val="0"/>
                <w:numId w:val="9"/>
              </w:numPr>
              <w:spacing w:line="259" w:lineRule="auto"/>
              <w:rPr>
                <w:rFonts w:ascii="Century Gothic" w:hAnsi="Century Gothic"/>
              </w:rPr>
            </w:pPr>
            <w:r w:rsidRPr="004544F4">
              <w:rPr>
                <w:rFonts w:ascii="Century Gothic" w:hAnsi="Century Gothic"/>
              </w:rPr>
              <w:t>Lo studente dalla propria Area Utente visualizza gli annunci inseriti</w:t>
            </w:r>
          </w:p>
          <w:p w:rsidR="00AB168A" w:rsidRPr="004544F4" w:rsidRDefault="00AB168A" w:rsidP="00AB168A">
            <w:pPr>
              <w:numPr>
                <w:ilvl w:val="0"/>
                <w:numId w:val="9"/>
              </w:numPr>
              <w:spacing w:line="259" w:lineRule="auto"/>
              <w:rPr>
                <w:rFonts w:ascii="Century Gothic" w:hAnsi="Century Gothic"/>
              </w:rPr>
            </w:pPr>
            <w:r w:rsidRPr="004544F4">
              <w:rPr>
                <w:rFonts w:ascii="Century Gothic" w:hAnsi="Century Gothic"/>
              </w:rPr>
              <w:t>Per ogni annuncio vengono visualizzate tutte le operazioni disponibili</w:t>
            </w:r>
          </w:p>
          <w:p w:rsidR="00AB168A" w:rsidRPr="004544F4" w:rsidRDefault="00AB168A" w:rsidP="00AB168A">
            <w:pPr>
              <w:numPr>
                <w:ilvl w:val="0"/>
                <w:numId w:val="9"/>
              </w:numPr>
              <w:spacing w:line="259" w:lineRule="auto"/>
              <w:rPr>
                <w:rFonts w:ascii="Century Gothic" w:hAnsi="Century Gothic"/>
              </w:rPr>
            </w:pPr>
            <w:r w:rsidRPr="004544F4">
              <w:rPr>
                <w:rFonts w:ascii="Century Gothic" w:hAnsi="Century Gothic"/>
              </w:rPr>
              <w:t>Lo studente inserisce i dati richiesti per la segnalazione:</w:t>
            </w:r>
          </w:p>
          <w:p w:rsidR="00AB168A" w:rsidRPr="004544F4" w:rsidRDefault="00AB168A" w:rsidP="00AB168A">
            <w:pPr>
              <w:spacing w:line="259" w:lineRule="auto"/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4508" w:type="dxa"/>
              <w:tblInd w:w="2615" w:type="dxa"/>
              <w:tblLook w:val="04A0" w:firstRow="1" w:lastRow="0" w:firstColumn="1" w:lastColumn="0" w:noHBand="0" w:noVBand="1"/>
            </w:tblPr>
            <w:tblGrid>
              <w:gridCol w:w="2254"/>
              <w:gridCol w:w="2254"/>
            </w:tblGrid>
            <w:tr w:rsidR="00AB168A" w:rsidRPr="004544F4" w:rsidTr="003F25E7">
              <w:trPr>
                <w:trHeight w:val="159"/>
              </w:trPr>
              <w:tc>
                <w:tcPr>
                  <w:tcW w:w="2254" w:type="dxa"/>
                  <w:shd w:val="clear" w:color="auto" w:fill="2F5496" w:themeFill="accent1" w:themeFillShade="BF"/>
                </w:tcPr>
                <w:p w:rsidR="00AB168A" w:rsidRPr="004544F4" w:rsidRDefault="00AB168A" w:rsidP="00AB168A">
                  <w:pPr>
                    <w:jc w:val="center"/>
                    <w:rPr>
                      <w:rFonts w:ascii="Century Gothic" w:hAnsi="Century Gothic"/>
                    </w:rPr>
                  </w:pPr>
                  <w:r w:rsidRPr="004544F4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54" w:type="dxa"/>
                  <w:shd w:val="clear" w:color="auto" w:fill="2F5496" w:themeFill="accent1" w:themeFillShade="BF"/>
                </w:tcPr>
                <w:p w:rsidR="00AB168A" w:rsidRPr="004544F4" w:rsidRDefault="00AB168A" w:rsidP="00AB168A">
                  <w:pPr>
                    <w:jc w:val="center"/>
                    <w:rPr>
                      <w:rFonts w:ascii="Century Gothic" w:hAnsi="Century Gothic"/>
                    </w:rPr>
                  </w:pPr>
                  <w:r w:rsidRPr="004544F4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AB168A" w:rsidRPr="004544F4" w:rsidTr="003F25E7">
              <w:trPr>
                <w:trHeight w:val="48"/>
              </w:trPr>
              <w:tc>
                <w:tcPr>
                  <w:tcW w:w="2254" w:type="dxa"/>
                </w:tcPr>
                <w:p w:rsidR="00AB168A" w:rsidRPr="004544F4" w:rsidRDefault="00AB168A" w:rsidP="00AB168A">
                  <w:pPr>
                    <w:jc w:val="center"/>
                    <w:rPr>
                      <w:rFonts w:ascii="Century Gothic" w:hAnsi="Century Gothic"/>
                    </w:rPr>
                  </w:pPr>
                  <w:r w:rsidRPr="004544F4">
                    <w:rPr>
                      <w:rFonts w:ascii="Century Gothic" w:hAnsi="Century Gothic"/>
                    </w:rPr>
                    <w:t>Motivazione</w:t>
                  </w:r>
                </w:p>
              </w:tc>
              <w:tc>
                <w:tcPr>
                  <w:tcW w:w="2254" w:type="dxa"/>
                </w:tcPr>
                <w:p w:rsidR="00AB168A" w:rsidRPr="004544F4" w:rsidRDefault="00AB168A" w:rsidP="00AB168A">
                  <w:pPr>
                    <w:jc w:val="center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AB168A" w:rsidRPr="004544F4" w:rsidRDefault="00AB168A" w:rsidP="00AB168A">
            <w:pPr>
              <w:spacing w:line="259" w:lineRule="auto"/>
              <w:ind w:left="360"/>
              <w:rPr>
                <w:rFonts w:ascii="Century Gothic" w:hAnsi="Century Gothic"/>
              </w:rPr>
            </w:pPr>
          </w:p>
          <w:p w:rsidR="00AB168A" w:rsidRPr="004544F4" w:rsidRDefault="00AB168A" w:rsidP="00AB168A">
            <w:pPr>
              <w:spacing w:line="259" w:lineRule="auto"/>
              <w:ind w:left="360"/>
              <w:rPr>
                <w:rFonts w:ascii="Century Gothic" w:hAnsi="Century Gothic"/>
              </w:rPr>
            </w:pPr>
            <w:r w:rsidRPr="004544F4">
              <w:rPr>
                <w:rFonts w:ascii="Century Gothic" w:hAnsi="Century Gothic"/>
              </w:rPr>
              <w:t>4.   Lo studente invia i dati cliccando “Conferma”</w:t>
            </w:r>
          </w:p>
          <w:p w:rsidR="00AB168A" w:rsidRDefault="00AB168A" w:rsidP="00AB168A"/>
        </w:tc>
      </w:tr>
      <w:tr w:rsidR="00AB168A" w:rsidTr="003F25E7">
        <w:trPr>
          <w:trHeight w:val="241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AB168A" w:rsidRDefault="00AB168A" w:rsidP="00AB16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AB168A" w:rsidTr="003F25E7">
        <w:trPr>
          <w:trHeight w:val="640"/>
        </w:trPr>
        <w:tc>
          <w:tcPr>
            <w:tcW w:w="9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68A" w:rsidRPr="00431952" w:rsidRDefault="00AB168A" w:rsidP="00AB168A">
            <w:pPr>
              <w:spacing w:line="259" w:lineRule="auto"/>
              <w:rPr>
                <w:rFonts w:ascii="Century Gothic" w:hAnsi="Century Gothic"/>
              </w:rPr>
            </w:pPr>
            <w:r w:rsidRPr="00431952">
              <w:rPr>
                <w:rFonts w:ascii="Century Gothic" w:hAnsi="Century Gothic"/>
              </w:rPr>
              <w:t>Il sistema visualizza il seguente messaggio:” Il campo “</w:t>
            </w:r>
            <w:r>
              <w:rPr>
                <w:rFonts w:ascii="Century Gothic" w:hAnsi="Century Gothic"/>
              </w:rPr>
              <w:t>Motivazione</w:t>
            </w:r>
            <w:r w:rsidRPr="00431952">
              <w:rPr>
                <w:rFonts w:ascii="Century Gothic" w:hAnsi="Century Gothic"/>
              </w:rPr>
              <w:t xml:space="preserve">” </w:t>
            </w:r>
            <w:r>
              <w:rPr>
                <w:rFonts w:ascii="Century Gothic" w:hAnsi="Century Gothic"/>
              </w:rPr>
              <w:t>non raggiunge la misura minima</w:t>
            </w:r>
            <w:r w:rsidRPr="00431952">
              <w:rPr>
                <w:rFonts w:ascii="Century Gothic" w:hAnsi="Century Gothic"/>
              </w:rPr>
              <w:t>.”</w:t>
            </w:r>
          </w:p>
          <w:p w:rsidR="00AB168A" w:rsidRDefault="00AB168A" w:rsidP="00AB168A">
            <w:r>
              <w:rPr>
                <w:rFonts w:ascii="Century Gothic" w:hAnsi="Century Gothic"/>
              </w:rPr>
              <w:t>La segnalazione non viene effettuata in modo corretto</w:t>
            </w:r>
            <w:r w:rsidRPr="00431952">
              <w:rPr>
                <w:rFonts w:ascii="Century Gothic" w:hAnsi="Century Gothic"/>
              </w:rPr>
              <w:t>.</w:t>
            </w:r>
          </w:p>
        </w:tc>
      </w:tr>
    </w:tbl>
    <w:p w:rsidR="006D1B51" w:rsidRDefault="006D1B51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tbl>
      <w:tblPr>
        <w:tblStyle w:val="Grigliatabella"/>
        <w:tblW w:w="9984" w:type="dxa"/>
        <w:tblLook w:val="04A0" w:firstRow="1" w:lastRow="0" w:firstColumn="1" w:lastColumn="0" w:noHBand="0" w:noVBand="1"/>
      </w:tblPr>
      <w:tblGrid>
        <w:gridCol w:w="4991"/>
        <w:gridCol w:w="4993"/>
      </w:tblGrid>
      <w:tr w:rsidR="00CC0ED1" w:rsidTr="00CC0ED1">
        <w:trPr>
          <w:trHeight w:val="24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CC0ED1" w:rsidRDefault="00CC0ED1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ED1" w:rsidRPr="00AB168A" w:rsidRDefault="00CC0ED1" w:rsidP="00CC0ED1">
            <w:pPr>
              <w:rPr>
                <w:rFonts w:ascii="Century Gothic" w:hAnsi="Century Gothic"/>
              </w:rPr>
            </w:pPr>
            <w:r w:rsidRPr="00AB168A">
              <w:rPr>
                <w:rFonts w:ascii="Century Gothic" w:hAnsi="Century Gothic"/>
              </w:rPr>
              <w:t>TC_1.3</w:t>
            </w:r>
            <w:r w:rsidR="00AB168A">
              <w:rPr>
                <w:rFonts w:ascii="Century Gothic" w:hAnsi="Century Gothic"/>
              </w:rPr>
              <w:t>_03</w:t>
            </w:r>
          </w:p>
        </w:tc>
      </w:tr>
      <w:tr w:rsidR="00CC0ED1" w:rsidTr="00CC0ED1">
        <w:trPr>
          <w:trHeight w:val="243"/>
        </w:trPr>
        <w:tc>
          <w:tcPr>
            <w:tcW w:w="9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CC0ED1" w:rsidRDefault="00CC0ED1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CC0ED1" w:rsidTr="00CC0ED1">
        <w:trPr>
          <w:trHeight w:val="519"/>
        </w:trPr>
        <w:tc>
          <w:tcPr>
            <w:tcW w:w="9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ED1" w:rsidRDefault="00CC0ED1" w:rsidP="00CC0ED1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 studente ha effettuato l’accesso alla piattaforma e ha inserito un annuncio per un’attività in corso.</w:t>
            </w:r>
          </w:p>
          <w:p w:rsidR="00CC0ED1" w:rsidRDefault="00CC0ED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</w:rPr>
              <w:t>Lo studente da segnalare deve essere iscritto ad un annuncio.</w:t>
            </w:r>
          </w:p>
          <w:p w:rsidR="00CC0ED1" w:rsidRDefault="00CC0ED1" w:rsidP="00CC0ED1">
            <w:pPr>
              <w:rPr>
                <w:rFonts w:ascii="Century Gothic" w:hAnsi="Century Gothic"/>
              </w:rPr>
            </w:pPr>
          </w:p>
        </w:tc>
      </w:tr>
      <w:tr w:rsidR="00CC0ED1" w:rsidTr="00CC0ED1">
        <w:trPr>
          <w:trHeight w:val="243"/>
        </w:trPr>
        <w:tc>
          <w:tcPr>
            <w:tcW w:w="9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CC0ED1" w:rsidRDefault="00CC0ED1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CC0ED1" w:rsidRDefault="00CC0ED1" w:rsidP="00CC0ED1">
            <w:pPr>
              <w:rPr>
                <w:rFonts w:ascii="Century Gothic" w:hAnsi="Century Gothic"/>
              </w:rPr>
            </w:pPr>
          </w:p>
        </w:tc>
      </w:tr>
      <w:tr w:rsidR="00CC0ED1" w:rsidTr="00CC0ED1">
        <w:trPr>
          <w:trHeight w:val="998"/>
        </w:trPr>
        <w:tc>
          <w:tcPr>
            <w:tcW w:w="9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ED1" w:rsidRDefault="00CC0ED1" w:rsidP="00CC0ED1">
            <w:pPr>
              <w:ind w:left="360"/>
              <w:rPr>
                <w:rFonts w:ascii="Century Gothic" w:hAnsi="Century Gothic"/>
              </w:rPr>
            </w:pPr>
          </w:p>
          <w:p w:rsidR="00CC0ED1" w:rsidRPr="004544F4" w:rsidRDefault="00CC0ED1" w:rsidP="00D95E8D">
            <w:pPr>
              <w:numPr>
                <w:ilvl w:val="0"/>
                <w:numId w:val="16"/>
              </w:numPr>
              <w:spacing w:line="259" w:lineRule="auto"/>
              <w:rPr>
                <w:rFonts w:ascii="Century Gothic" w:hAnsi="Century Gothic"/>
              </w:rPr>
            </w:pPr>
            <w:r w:rsidRPr="004544F4">
              <w:rPr>
                <w:rFonts w:ascii="Century Gothic" w:hAnsi="Century Gothic"/>
              </w:rPr>
              <w:t>Lo studente dalla propria Area Utente visualizza gli annunci inseriti</w:t>
            </w:r>
          </w:p>
          <w:p w:rsidR="00CC0ED1" w:rsidRPr="008B2094" w:rsidRDefault="00CC0ED1" w:rsidP="00D95E8D">
            <w:pPr>
              <w:numPr>
                <w:ilvl w:val="0"/>
                <w:numId w:val="16"/>
              </w:numPr>
              <w:spacing w:line="259" w:lineRule="auto"/>
              <w:rPr>
                <w:rFonts w:ascii="Century Gothic" w:hAnsi="Century Gothic"/>
              </w:rPr>
            </w:pPr>
            <w:r w:rsidRPr="004544F4">
              <w:rPr>
                <w:rFonts w:ascii="Century Gothic" w:hAnsi="Century Gothic"/>
              </w:rPr>
              <w:t>Per ogni annuncio vengono visualizzate tutte le operazioni disponibili</w:t>
            </w:r>
          </w:p>
          <w:p w:rsidR="00CC0ED1" w:rsidRPr="00BB5AE8" w:rsidRDefault="00CC0ED1" w:rsidP="00D95E8D">
            <w:pPr>
              <w:numPr>
                <w:ilvl w:val="0"/>
                <w:numId w:val="16"/>
              </w:numPr>
              <w:spacing w:line="259" w:lineRule="auto"/>
              <w:rPr>
                <w:rFonts w:ascii="Century Gothic" w:hAnsi="Century Gothic"/>
              </w:rPr>
            </w:pPr>
            <w:r w:rsidRPr="00BB5AE8">
              <w:rPr>
                <w:rFonts w:ascii="Century Gothic" w:hAnsi="Century Gothic"/>
              </w:rPr>
              <w:t>Lo studente inserisce i dati richiesti</w:t>
            </w:r>
            <w:r>
              <w:rPr>
                <w:rFonts w:ascii="Century Gothic" w:hAnsi="Century Gothic"/>
              </w:rPr>
              <w:t xml:space="preserve"> per la segnalazione</w:t>
            </w:r>
            <w:r w:rsidRPr="00BB5AE8">
              <w:rPr>
                <w:rFonts w:ascii="Century Gothic" w:hAnsi="Century Gothic"/>
              </w:rPr>
              <w:t>:</w:t>
            </w:r>
          </w:p>
          <w:p w:rsidR="00CC0ED1" w:rsidRPr="00BB5AE8" w:rsidRDefault="00CC0ED1" w:rsidP="00CC0ED1">
            <w:pPr>
              <w:spacing w:line="259" w:lineRule="auto"/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5706" w:type="dxa"/>
              <w:tblInd w:w="2616" w:type="dxa"/>
              <w:tblLook w:val="04A0" w:firstRow="1" w:lastRow="0" w:firstColumn="1" w:lastColumn="0" w:noHBand="0" w:noVBand="1"/>
            </w:tblPr>
            <w:tblGrid>
              <w:gridCol w:w="2853"/>
              <w:gridCol w:w="2853"/>
            </w:tblGrid>
            <w:tr w:rsidR="00CC0ED1" w:rsidRPr="00BB5AE8" w:rsidTr="00CC0ED1">
              <w:trPr>
                <w:trHeight w:val="129"/>
              </w:trPr>
              <w:tc>
                <w:tcPr>
                  <w:tcW w:w="2853" w:type="dxa"/>
                  <w:shd w:val="clear" w:color="auto" w:fill="2F5496" w:themeFill="accent1" w:themeFillShade="BF"/>
                </w:tcPr>
                <w:p w:rsidR="00CC0ED1" w:rsidRPr="00BB5AE8" w:rsidRDefault="00CC0ED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BB5AE8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53" w:type="dxa"/>
                  <w:shd w:val="clear" w:color="auto" w:fill="2F5496" w:themeFill="accent1" w:themeFillShade="BF"/>
                </w:tcPr>
                <w:p w:rsidR="00CC0ED1" w:rsidRPr="00BB5AE8" w:rsidRDefault="00CC0ED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BB5AE8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CC0ED1" w:rsidRPr="00BB5AE8" w:rsidTr="00CC0ED1">
              <w:trPr>
                <w:trHeight w:val="40"/>
              </w:trPr>
              <w:tc>
                <w:tcPr>
                  <w:tcW w:w="2853" w:type="dxa"/>
                </w:tcPr>
                <w:p w:rsidR="00CC0ED1" w:rsidRPr="00BB5AE8" w:rsidRDefault="00CC0ED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Motivazione</w:t>
                  </w:r>
                </w:p>
              </w:tc>
              <w:tc>
                <w:tcPr>
                  <w:tcW w:w="2853" w:type="dxa"/>
                </w:tcPr>
                <w:p w:rsidR="00CC0ED1" w:rsidRPr="00BB5AE8" w:rsidRDefault="00CC0ED1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Comportamento non opportuno verso gli altri studenti</w:t>
                  </w:r>
                </w:p>
              </w:tc>
            </w:tr>
          </w:tbl>
          <w:p w:rsidR="00CC0ED1" w:rsidRPr="00BB5AE8" w:rsidRDefault="00CC0ED1" w:rsidP="00CC0ED1">
            <w:pPr>
              <w:spacing w:line="259" w:lineRule="auto"/>
              <w:ind w:left="360"/>
              <w:rPr>
                <w:rFonts w:ascii="Century Gothic" w:hAnsi="Century Gothic"/>
              </w:rPr>
            </w:pPr>
          </w:p>
          <w:p w:rsidR="00CC0ED1" w:rsidRPr="00CC0ED1" w:rsidRDefault="00CC0ED1" w:rsidP="00CC0ED1">
            <w:pPr>
              <w:spacing w:line="259" w:lineRule="auto"/>
              <w:ind w:left="360"/>
              <w:rPr>
                <w:rFonts w:ascii="Century Gothic" w:hAnsi="Century Gothic"/>
              </w:rPr>
            </w:pPr>
            <w:r w:rsidRPr="00BB5AE8">
              <w:rPr>
                <w:rFonts w:ascii="Century Gothic" w:hAnsi="Century Gothic"/>
              </w:rPr>
              <w:t>3.    Lo studente invia i dati cliccando “</w:t>
            </w:r>
            <w:r>
              <w:rPr>
                <w:rFonts w:ascii="Century Gothic" w:hAnsi="Century Gothic"/>
              </w:rPr>
              <w:t>Conferma</w:t>
            </w:r>
            <w:r w:rsidRPr="00BB5AE8">
              <w:rPr>
                <w:rFonts w:ascii="Century Gothic" w:hAnsi="Century Gothic"/>
              </w:rPr>
              <w:t>”</w:t>
            </w:r>
          </w:p>
        </w:tc>
      </w:tr>
      <w:tr w:rsidR="00CC0ED1" w:rsidTr="00CC0ED1">
        <w:trPr>
          <w:trHeight w:val="238"/>
        </w:trPr>
        <w:tc>
          <w:tcPr>
            <w:tcW w:w="9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CC0ED1" w:rsidRDefault="00CC0ED1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CC0ED1" w:rsidTr="00CC0ED1">
        <w:trPr>
          <w:trHeight w:val="628"/>
        </w:trPr>
        <w:tc>
          <w:tcPr>
            <w:tcW w:w="9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ED1" w:rsidRPr="00BB5AE8" w:rsidRDefault="00CC0ED1" w:rsidP="00CC0ED1">
            <w:pPr>
              <w:spacing w:line="259" w:lineRule="auto"/>
              <w:rPr>
                <w:rFonts w:ascii="Century Gothic" w:hAnsi="Century Gothic"/>
              </w:rPr>
            </w:pPr>
            <w:r w:rsidRPr="00BB5AE8">
              <w:rPr>
                <w:rFonts w:ascii="Century Gothic" w:hAnsi="Century Gothic"/>
              </w:rPr>
              <w:t>Il sistema visualizza il seguente messaggio:” Il campo “</w:t>
            </w:r>
            <w:r>
              <w:rPr>
                <w:rFonts w:ascii="Century Gothic" w:hAnsi="Century Gothic"/>
              </w:rPr>
              <w:t>Motivazione</w:t>
            </w:r>
            <w:r w:rsidRPr="00BB5AE8">
              <w:rPr>
                <w:rFonts w:ascii="Century Gothic" w:hAnsi="Century Gothic"/>
              </w:rPr>
              <w:t xml:space="preserve">” </w:t>
            </w:r>
            <w:r>
              <w:rPr>
                <w:rFonts w:ascii="Century Gothic" w:hAnsi="Century Gothic"/>
              </w:rPr>
              <w:t>è stato compilato correttamente</w:t>
            </w:r>
            <w:r w:rsidRPr="00BB5AE8">
              <w:rPr>
                <w:rFonts w:ascii="Century Gothic" w:hAnsi="Century Gothic"/>
              </w:rPr>
              <w:t>.”</w:t>
            </w:r>
          </w:p>
          <w:p w:rsidR="00CC0ED1" w:rsidRDefault="00CC0ED1" w:rsidP="00CC0ED1">
            <w:r>
              <w:rPr>
                <w:rFonts w:ascii="Century Gothic" w:hAnsi="Century Gothic"/>
              </w:rPr>
              <w:t>La segnalazione viene effettuata in modo corretto</w:t>
            </w:r>
            <w:r w:rsidRPr="00BB5AE8">
              <w:rPr>
                <w:rFonts w:ascii="Century Gothic" w:hAnsi="Century Gothic"/>
              </w:rPr>
              <w:t>.</w:t>
            </w:r>
          </w:p>
        </w:tc>
      </w:tr>
    </w:tbl>
    <w:p w:rsidR="001151B2" w:rsidRDefault="001151B2" w:rsidP="00153BAB">
      <w:pPr>
        <w:rPr>
          <w:rFonts w:ascii="Century Gothic" w:hAnsi="Century Gothic"/>
        </w:rPr>
      </w:pPr>
    </w:p>
    <w:p w:rsidR="003F25E7" w:rsidRPr="00153BAB" w:rsidRDefault="003F25E7" w:rsidP="003F25E7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  <w:bookmarkStart w:id="5" w:name="_Hlk532312395"/>
      <w:r w:rsidRPr="00153BAB">
        <w:rPr>
          <w:rFonts w:ascii="Century Gothic" w:hAnsi="Century Gothic"/>
          <w:b/>
          <w:sz w:val="22"/>
          <w:szCs w:val="22"/>
        </w:rPr>
        <w:t>3.</w:t>
      </w:r>
      <w:r>
        <w:rPr>
          <w:rFonts w:ascii="Century Gothic" w:hAnsi="Century Gothic"/>
          <w:b/>
          <w:sz w:val="22"/>
          <w:szCs w:val="22"/>
        </w:rPr>
        <w:t>2</w:t>
      </w:r>
      <w:r w:rsidRPr="00153BAB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Pr="00153BAB">
        <w:rPr>
          <w:rFonts w:ascii="Century Gothic" w:hAnsi="Century Gothic"/>
          <w:b/>
          <w:sz w:val="22"/>
          <w:szCs w:val="22"/>
        </w:rPr>
        <w:t>Gestione</w:t>
      </w:r>
      <w:r>
        <w:rPr>
          <w:rFonts w:ascii="Century Gothic" w:hAnsi="Century Gothic"/>
          <w:b/>
          <w:sz w:val="22"/>
          <w:szCs w:val="22"/>
        </w:rPr>
        <w:t>ProfiloUtente</w:t>
      </w:r>
      <w:proofErr w:type="spellEnd"/>
    </w:p>
    <w:p w:rsidR="003F25E7" w:rsidRDefault="003F25E7" w:rsidP="003F25E7">
      <w:pPr>
        <w:spacing w:after="0"/>
        <w:ind w:left="360"/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7588" w:type="dxa"/>
        <w:tblInd w:w="-5" w:type="dxa"/>
        <w:tblLook w:val="04A0" w:firstRow="1" w:lastRow="0" w:firstColumn="1" w:lastColumn="0" w:noHBand="0" w:noVBand="1"/>
      </w:tblPr>
      <w:tblGrid>
        <w:gridCol w:w="3794"/>
        <w:gridCol w:w="3794"/>
      </w:tblGrid>
      <w:tr w:rsidR="003F25E7" w:rsidTr="00CC0ED1">
        <w:trPr>
          <w:trHeight w:val="296"/>
        </w:trPr>
        <w:tc>
          <w:tcPr>
            <w:tcW w:w="3794" w:type="dxa"/>
            <w:shd w:val="clear" w:color="auto" w:fill="2F5496" w:themeFill="accent1" w:themeFillShade="BF"/>
          </w:tcPr>
          <w:p w:rsidR="003F25E7" w:rsidRPr="00153BAB" w:rsidRDefault="003F25E7" w:rsidP="00CC0ED1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153BAB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Test Case</w:t>
            </w:r>
          </w:p>
        </w:tc>
        <w:tc>
          <w:tcPr>
            <w:tcW w:w="3794" w:type="dxa"/>
            <w:shd w:val="clear" w:color="auto" w:fill="2F5496" w:themeFill="accent1" w:themeFillShade="BF"/>
          </w:tcPr>
          <w:p w:rsidR="003F25E7" w:rsidRPr="00153BAB" w:rsidRDefault="003F25E7" w:rsidP="00CC0ED1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153BAB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Codice</w:t>
            </w:r>
          </w:p>
        </w:tc>
      </w:tr>
      <w:tr w:rsidR="003F25E7" w:rsidTr="00CC0ED1">
        <w:trPr>
          <w:trHeight w:val="279"/>
        </w:trPr>
        <w:tc>
          <w:tcPr>
            <w:tcW w:w="3794" w:type="dxa"/>
          </w:tcPr>
          <w:p w:rsidR="003F25E7" w:rsidRDefault="003F25E7" w:rsidP="00CC0ED1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Test_</w:t>
            </w:r>
            <w:r w:rsidR="00C56E27">
              <w:rPr>
                <w:rFonts w:ascii="Century Gothic" w:hAnsi="Century Gothic"/>
                <w:sz w:val="22"/>
                <w:szCs w:val="22"/>
              </w:rPr>
              <w:t>Registrazione</w:t>
            </w:r>
            <w:proofErr w:type="spellEnd"/>
          </w:p>
        </w:tc>
        <w:tc>
          <w:tcPr>
            <w:tcW w:w="3794" w:type="dxa"/>
          </w:tcPr>
          <w:p w:rsidR="003F25E7" w:rsidRDefault="003F25E7" w:rsidP="00CC0ED1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</w:t>
            </w:r>
            <w:r w:rsidR="00C56E27">
              <w:rPr>
                <w:rFonts w:ascii="Century Gothic" w:hAnsi="Century Gothic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sz w:val="22"/>
                <w:szCs w:val="22"/>
              </w:rPr>
              <w:t>.1.</w:t>
            </w:r>
          </w:p>
        </w:tc>
      </w:tr>
      <w:tr w:rsidR="003F25E7" w:rsidTr="00CC0ED1">
        <w:trPr>
          <w:trHeight w:val="296"/>
        </w:trPr>
        <w:tc>
          <w:tcPr>
            <w:tcW w:w="3794" w:type="dxa"/>
            <w:shd w:val="clear" w:color="auto" w:fill="D5DCE4" w:themeFill="text2" w:themeFillTint="33"/>
          </w:tcPr>
          <w:p w:rsidR="003F25E7" w:rsidRDefault="003F25E7" w:rsidP="00CC0ED1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Test_</w:t>
            </w:r>
            <w:r w:rsidR="00C56E27">
              <w:rPr>
                <w:rFonts w:ascii="Century Gothic" w:hAnsi="Century Gothic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794" w:type="dxa"/>
            <w:shd w:val="clear" w:color="auto" w:fill="D5DCE4" w:themeFill="text2" w:themeFillTint="33"/>
          </w:tcPr>
          <w:p w:rsidR="003F25E7" w:rsidRDefault="003F25E7" w:rsidP="00CC0ED1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</w:t>
            </w:r>
            <w:r w:rsidR="00C56E27">
              <w:rPr>
                <w:rFonts w:ascii="Century Gothic" w:hAnsi="Century Gothic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sz w:val="22"/>
                <w:szCs w:val="22"/>
              </w:rPr>
              <w:t>.2</w:t>
            </w:r>
            <w:r w:rsidR="00C56E27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  <w:bookmarkEnd w:id="5"/>
    </w:tbl>
    <w:p w:rsidR="00CC0ED1" w:rsidRDefault="00CC0ED1" w:rsidP="00153BAB">
      <w:pPr>
        <w:rPr>
          <w:rFonts w:ascii="Century Gothic" w:hAnsi="Century Gothic"/>
        </w:rPr>
      </w:pPr>
    </w:p>
    <w:p w:rsidR="001151B2" w:rsidRDefault="001151B2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p w:rsidR="00CC0ED1" w:rsidRDefault="00CC0ED1" w:rsidP="00153BAB">
      <w:pPr>
        <w:rPr>
          <w:rFonts w:ascii="Century Gothic" w:hAnsi="Century Gothic"/>
        </w:rPr>
      </w:pPr>
    </w:p>
    <w:p w:rsidR="001151B2" w:rsidRDefault="001151B2" w:rsidP="00153BAB">
      <w:pPr>
        <w:rPr>
          <w:rFonts w:ascii="Century Gothic" w:hAnsi="Century Gothic"/>
        </w:rPr>
      </w:pPr>
    </w:p>
    <w:p w:rsidR="004E482D" w:rsidRDefault="004E482D" w:rsidP="00CC0ED1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lastRenderedPageBreak/>
        <w:t>TC_</w:t>
      </w:r>
      <w:r>
        <w:rPr>
          <w:rFonts w:ascii="Century Gothic" w:hAnsi="Century Gothic"/>
          <w:b/>
        </w:rPr>
        <w:t>2</w:t>
      </w:r>
      <w:r w:rsidRPr="00153BAB">
        <w:rPr>
          <w:rFonts w:ascii="Century Gothic" w:hAnsi="Century Gothic"/>
          <w:b/>
        </w:rPr>
        <w:t>.</w:t>
      </w:r>
      <w:r>
        <w:rPr>
          <w:rFonts w:ascii="Century Gothic" w:hAnsi="Century Gothic"/>
          <w:b/>
        </w:rPr>
        <w:t>1</w:t>
      </w:r>
      <w:r w:rsidRPr="00153BAB">
        <w:rPr>
          <w:rFonts w:ascii="Century Gothic" w:hAnsi="Century Gothic"/>
          <w:b/>
        </w:rPr>
        <w:t xml:space="preserve"> </w:t>
      </w:r>
      <w:proofErr w:type="spellStart"/>
      <w:r w:rsidRPr="00153BAB">
        <w:rPr>
          <w:rFonts w:ascii="Century Gothic" w:hAnsi="Century Gothic"/>
          <w:b/>
        </w:rPr>
        <w:t>TEST_</w:t>
      </w:r>
      <w:r>
        <w:rPr>
          <w:rFonts w:ascii="Century Gothic" w:hAnsi="Century Gothic"/>
          <w:b/>
        </w:rPr>
        <w:t>Registrazione</w:t>
      </w:r>
      <w:proofErr w:type="spellEnd"/>
    </w:p>
    <w:p w:rsidR="00CC0ED1" w:rsidRPr="004E482D" w:rsidRDefault="00CC0ED1" w:rsidP="00CC0ED1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9984" w:type="dxa"/>
        <w:tblLook w:val="04A0" w:firstRow="1" w:lastRow="0" w:firstColumn="1" w:lastColumn="0" w:noHBand="0" w:noVBand="1"/>
      </w:tblPr>
      <w:tblGrid>
        <w:gridCol w:w="4991"/>
        <w:gridCol w:w="4993"/>
      </w:tblGrid>
      <w:tr w:rsidR="004E482D" w:rsidRPr="00215096" w:rsidTr="00CC0ED1">
        <w:trPr>
          <w:trHeight w:val="427"/>
        </w:trPr>
        <w:tc>
          <w:tcPr>
            <w:tcW w:w="4991" w:type="dxa"/>
            <w:shd w:val="clear" w:color="auto" w:fill="2F5496" w:themeFill="accent1" w:themeFillShade="BF"/>
          </w:tcPr>
          <w:p w:rsidR="004E482D" w:rsidRPr="00ED7472" w:rsidRDefault="004E482D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92" w:type="dxa"/>
          </w:tcPr>
          <w:p w:rsidR="004E482D" w:rsidRPr="00215096" w:rsidRDefault="004E482D" w:rsidP="00CC0ED1">
            <w:pPr>
              <w:rPr>
                <w:rFonts w:ascii="Century Gothic" w:hAnsi="Century Gothic"/>
              </w:rPr>
            </w:pPr>
            <w:r w:rsidRPr="00215096">
              <w:rPr>
                <w:rFonts w:ascii="Century Gothic" w:hAnsi="Century Gothic"/>
              </w:rPr>
              <w:t>TC_2.1_01</w:t>
            </w:r>
          </w:p>
        </w:tc>
      </w:tr>
      <w:tr w:rsidR="004E482D" w:rsidRPr="00ED7472" w:rsidTr="00CC0ED1">
        <w:trPr>
          <w:trHeight w:val="427"/>
        </w:trPr>
        <w:tc>
          <w:tcPr>
            <w:tcW w:w="9984" w:type="dxa"/>
            <w:gridSpan w:val="2"/>
            <w:shd w:val="clear" w:color="auto" w:fill="2F5496" w:themeFill="accent1" w:themeFillShade="BF"/>
          </w:tcPr>
          <w:p w:rsidR="004E482D" w:rsidRPr="00ED7472" w:rsidRDefault="004E482D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 w:rsidRPr="00ED7472"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 w:rsidRPr="00ED7472"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4E482D" w:rsidRPr="008A1E5A" w:rsidTr="00CC0ED1">
        <w:trPr>
          <w:trHeight w:val="907"/>
        </w:trPr>
        <w:tc>
          <w:tcPr>
            <w:tcW w:w="9984" w:type="dxa"/>
            <w:gridSpan w:val="2"/>
          </w:tcPr>
          <w:p w:rsidR="004E482D" w:rsidRPr="008A1E5A" w:rsidRDefault="004E482D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utente ospite che si trova sulla piattaforma e vuole inserire un annuncio viene invitato a registrarsi </w:t>
            </w:r>
          </w:p>
        </w:tc>
      </w:tr>
      <w:tr w:rsidR="004E482D" w:rsidRPr="00ED7472" w:rsidTr="00CC0ED1">
        <w:trPr>
          <w:trHeight w:val="427"/>
        </w:trPr>
        <w:tc>
          <w:tcPr>
            <w:tcW w:w="9984" w:type="dxa"/>
            <w:gridSpan w:val="2"/>
            <w:shd w:val="clear" w:color="auto" w:fill="2F5496" w:themeFill="accent1" w:themeFillShade="BF"/>
          </w:tcPr>
          <w:p w:rsidR="004E482D" w:rsidRDefault="004E482D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4E482D" w:rsidRPr="00ED7472" w:rsidRDefault="004E482D" w:rsidP="00CC0ED1">
            <w:pPr>
              <w:rPr>
                <w:rFonts w:ascii="Century Gothic" w:hAnsi="Century Gothic"/>
              </w:rPr>
            </w:pPr>
          </w:p>
        </w:tc>
      </w:tr>
      <w:tr w:rsidR="004E482D" w:rsidTr="00CC0ED1">
        <w:trPr>
          <w:trHeight w:val="1744"/>
        </w:trPr>
        <w:tc>
          <w:tcPr>
            <w:tcW w:w="9984" w:type="dxa"/>
            <w:gridSpan w:val="2"/>
          </w:tcPr>
          <w:p w:rsidR="004E482D" w:rsidRPr="008A1E5A" w:rsidRDefault="004E482D" w:rsidP="00D95E8D">
            <w:pPr>
              <w:pStyle w:val="Paragrafoelenco"/>
              <w:numPr>
                <w:ilvl w:val="0"/>
                <w:numId w:val="10"/>
              </w:numPr>
            </w:pPr>
            <w:r>
              <w:rPr>
                <w:rFonts w:ascii="Century Gothic" w:hAnsi="Century Gothic"/>
              </w:rPr>
              <w:t xml:space="preserve">L’utente procede con l’inserimento tramite </w:t>
            </w:r>
            <w:r w:rsidR="00922544">
              <w:rPr>
                <w:rFonts w:ascii="Century Gothic" w:hAnsi="Century Gothic"/>
              </w:rPr>
              <w:t>“</w:t>
            </w:r>
            <w:r>
              <w:rPr>
                <w:rFonts w:ascii="Century Gothic" w:hAnsi="Century Gothic"/>
              </w:rPr>
              <w:t>Registrati ora</w:t>
            </w:r>
            <w:r w:rsidR="00922544">
              <w:rPr>
                <w:rFonts w:ascii="Century Gothic" w:hAnsi="Century Gothic"/>
              </w:rPr>
              <w:t>”</w:t>
            </w:r>
          </w:p>
          <w:p w:rsidR="004E482D" w:rsidRDefault="004E482D" w:rsidP="00D95E8D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L’utente </w:t>
            </w:r>
            <w:r w:rsidRPr="008A1E5A">
              <w:rPr>
                <w:rFonts w:ascii="Century Gothic" w:hAnsi="Century Gothic"/>
              </w:rPr>
              <w:t>inserisce i dati richiesti:</w:t>
            </w:r>
          </w:p>
          <w:p w:rsidR="004E482D" w:rsidRDefault="004E482D" w:rsidP="00CC0ED1"/>
          <w:tbl>
            <w:tblPr>
              <w:tblStyle w:val="Grigliatabella"/>
              <w:tblW w:w="4510" w:type="dxa"/>
              <w:tblInd w:w="2616" w:type="dxa"/>
              <w:tblLook w:val="04A0" w:firstRow="1" w:lastRow="0" w:firstColumn="1" w:lastColumn="0" w:noHBand="0" w:noVBand="1"/>
            </w:tblPr>
            <w:tblGrid>
              <w:gridCol w:w="2255"/>
              <w:gridCol w:w="2255"/>
            </w:tblGrid>
            <w:tr w:rsidR="004E482D" w:rsidTr="00CC0ED1">
              <w:trPr>
                <w:trHeight w:val="274"/>
              </w:trPr>
              <w:tc>
                <w:tcPr>
                  <w:tcW w:w="2255" w:type="dxa"/>
                  <w:shd w:val="clear" w:color="auto" w:fill="2F5496" w:themeFill="accent1" w:themeFillShade="BF"/>
                </w:tcPr>
                <w:p w:rsidR="004E482D" w:rsidRPr="008A1E5A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8A1E5A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55" w:type="dxa"/>
                  <w:shd w:val="clear" w:color="auto" w:fill="2F5496" w:themeFill="accent1" w:themeFillShade="BF"/>
                </w:tcPr>
                <w:p w:rsidR="004E482D" w:rsidRPr="006A180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6A1800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4E482D" w:rsidTr="00CC0ED1">
              <w:trPr>
                <w:trHeight w:val="86"/>
              </w:trPr>
              <w:tc>
                <w:tcPr>
                  <w:tcW w:w="2255" w:type="dxa"/>
                </w:tcPr>
                <w:p w:rsidR="004E482D" w:rsidRPr="0002466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</w:t>
                  </w:r>
                </w:p>
              </w:tc>
              <w:tc>
                <w:tcPr>
                  <w:tcW w:w="2255" w:type="dxa"/>
                </w:tcPr>
                <w:p w:rsidR="004E482D" w:rsidRPr="00A03F28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A03F28">
                    <w:rPr>
                      <w:rFonts w:ascii="Century Gothic" w:hAnsi="Century Gothic"/>
                    </w:rPr>
                    <w:t>Alessandro!</w:t>
                  </w:r>
                </w:p>
              </w:tc>
            </w:tr>
          </w:tbl>
          <w:p w:rsidR="004E482D" w:rsidRDefault="004E482D" w:rsidP="00CC0ED1">
            <w:pPr>
              <w:ind w:left="360"/>
              <w:rPr>
                <w:rFonts w:ascii="Century Gothic" w:hAnsi="Century Gothic"/>
              </w:rPr>
            </w:pPr>
          </w:p>
          <w:p w:rsidR="004E482D" w:rsidRPr="00CC0ED1" w:rsidRDefault="004E482D" w:rsidP="00CC0ED1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3.    </w:t>
            </w:r>
            <w:r w:rsidRPr="00024660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’utente</w:t>
            </w:r>
            <w:r w:rsidRPr="00024660">
              <w:rPr>
                <w:rFonts w:ascii="Century Gothic" w:hAnsi="Century Gothic"/>
              </w:rPr>
              <w:t xml:space="preserve"> invia i dati cliccando “</w:t>
            </w:r>
            <w:r>
              <w:rPr>
                <w:rFonts w:ascii="Century Gothic" w:hAnsi="Century Gothic"/>
              </w:rPr>
              <w:t>Registrat</w:t>
            </w:r>
            <w:r w:rsidRPr="00024660">
              <w:rPr>
                <w:rFonts w:ascii="Century Gothic" w:hAnsi="Century Gothic"/>
              </w:rPr>
              <w:t>i”</w:t>
            </w:r>
          </w:p>
        </w:tc>
      </w:tr>
      <w:tr w:rsidR="004E482D" w:rsidRPr="00ED7472" w:rsidTr="00CC0ED1">
        <w:trPr>
          <w:trHeight w:val="416"/>
        </w:trPr>
        <w:tc>
          <w:tcPr>
            <w:tcW w:w="9984" w:type="dxa"/>
            <w:gridSpan w:val="2"/>
            <w:shd w:val="clear" w:color="auto" w:fill="2F5496" w:themeFill="accent1" w:themeFillShade="BF"/>
          </w:tcPr>
          <w:p w:rsidR="004E482D" w:rsidRPr="00ED7472" w:rsidRDefault="004E482D" w:rsidP="00CC0ED1">
            <w:pPr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4E482D" w:rsidTr="00CC0ED1">
        <w:trPr>
          <w:trHeight w:val="922"/>
        </w:trPr>
        <w:tc>
          <w:tcPr>
            <w:tcW w:w="9984" w:type="dxa"/>
            <w:gridSpan w:val="2"/>
          </w:tcPr>
          <w:p w:rsidR="004E482D" w:rsidRPr="00024660" w:rsidRDefault="004E482D" w:rsidP="00CC0ED1">
            <w:pPr>
              <w:rPr>
                <w:rFonts w:ascii="Century Gothic" w:hAnsi="Century Gothic"/>
              </w:rPr>
            </w:pPr>
            <w:r w:rsidRPr="00024660">
              <w:rPr>
                <w:rFonts w:ascii="Century Gothic" w:hAnsi="Century Gothic"/>
              </w:rPr>
              <w:t>Il sistema visualizza il seguente messaggio:” Il campo “</w:t>
            </w:r>
            <w:r>
              <w:rPr>
                <w:rFonts w:ascii="Century Gothic" w:hAnsi="Century Gothic"/>
              </w:rPr>
              <w:t>Nome</w:t>
            </w:r>
            <w:r w:rsidRPr="00024660">
              <w:rPr>
                <w:rFonts w:ascii="Century Gothic" w:hAnsi="Century Gothic"/>
              </w:rPr>
              <w:t xml:space="preserve">” </w:t>
            </w:r>
            <w:r>
              <w:rPr>
                <w:rFonts w:ascii="Century Gothic" w:hAnsi="Century Gothic"/>
              </w:rPr>
              <w:t>contiene caratteri non validi</w:t>
            </w:r>
            <w:r w:rsidRPr="00024660">
              <w:rPr>
                <w:rFonts w:ascii="Century Gothic" w:hAnsi="Century Gothic"/>
              </w:rPr>
              <w:t>.”</w:t>
            </w:r>
          </w:p>
          <w:p w:rsidR="00CC0ED1" w:rsidRPr="00CC0ED1" w:rsidRDefault="004E482D" w:rsidP="00CC0ED1">
            <w:pPr>
              <w:rPr>
                <w:rFonts w:ascii="Century Gothic" w:hAnsi="Century Gothic"/>
              </w:rPr>
            </w:pPr>
            <w:r w:rsidRPr="00024660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a registrazione non viene confermata</w:t>
            </w:r>
            <w:r w:rsidR="00CC0ED1">
              <w:rPr>
                <w:rFonts w:ascii="Century Gothic" w:hAnsi="Century Gothic"/>
              </w:rPr>
              <w:t>.</w:t>
            </w:r>
          </w:p>
        </w:tc>
      </w:tr>
    </w:tbl>
    <w:p w:rsidR="00CC0ED1" w:rsidRDefault="00CC0ED1" w:rsidP="00153BAB">
      <w:pPr>
        <w:rPr>
          <w:rFonts w:ascii="Century Gothic" w:hAnsi="Century Gothic"/>
        </w:rPr>
      </w:pPr>
    </w:p>
    <w:tbl>
      <w:tblPr>
        <w:tblStyle w:val="Grigliatabella"/>
        <w:tblW w:w="10018" w:type="dxa"/>
        <w:tblLook w:val="04A0" w:firstRow="1" w:lastRow="0" w:firstColumn="1" w:lastColumn="0" w:noHBand="0" w:noVBand="1"/>
      </w:tblPr>
      <w:tblGrid>
        <w:gridCol w:w="5008"/>
        <w:gridCol w:w="5010"/>
      </w:tblGrid>
      <w:tr w:rsidR="004E482D" w:rsidRPr="009071B3" w:rsidTr="006E7EA1">
        <w:trPr>
          <w:trHeight w:val="151"/>
        </w:trPr>
        <w:tc>
          <w:tcPr>
            <w:tcW w:w="5008" w:type="dxa"/>
            <w:shd w:val="clear" w:color="auto" w:fill="2F5496" w:themeFill="accent1" w:themeFillShade="BF"/>
          </w:tcPr>
          <w:p w:rsidR="004E482D" w:rsidRPr="00ED7472" w:rsidRDefault="004E482D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 w:rsidRPr="00ED7472"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5009" w:type="dxa"/>
          </w:tcPr>
          <w:p w:rsidR="004E482D" w:rsidRPr="009071B3" w:rsidRDefault="004E482D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TC_2.1_</w:t>
            </w:r>
            <w:r w:rsidR="00AB168A">
              <w:rPr>
                <w:rFonts w:ascii="Century Gothic" w:hAnsi="Century Gothic"/>
              </w:rPr>
              <w:t>13</w:t>
            </w:r>
          </w:p>
        </w:tc>
      </w:tr>
      <w:tr w:rsidR="004E482D" w:rsidRPr="00ED7472" w:rsidTr="006E7EA1">
        <w:trPr>
          <w:trHeight w:val="151"/>
        </w:trPr>
        <w:tc>
          <w:tcPr>
            <w:tcW w:w="10018" w:type="dxa"/>
            <w:gridSpan w:val="2"/>
            <w:shd w:val="clear" w:color="auto" w:fill="2F5496" w:themeFill="accent1" w:themeFillShade="BF"/>
          </w:tcPr>
          <w:p w:rsidR="004E482D" w:rsidRPr="00ED7472" w:rsidRDefault="004E482D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 w:rsidRPr="00ED7472"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 w:rsidRPr="00ED7472"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4E482D" w:rsidRPr="003B3D80" w:rsidTr="006E7EA1">
        <w:trPr>
          <w:trHeight w:val="324"/>
        </w:trPr>
        <w:tc>
          <w:tcPr>
            <w:tcW w:w="10018" w:type="dxa"/>
            <w:gridSpan w:val="2"/>
          </w:tcPr>
          <w:p w:rsidR="004E482D" w:rsidRPr="003B3D80" w:rsidRDefault="004E482D" w:rsidP="00CC0ED1">
            <w:pPr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</w:rPr>
              <w:t xml:space="preserve">Un utente </w:t>
            </w:r>
            <w:r>
              <w:rPr>
                <w:rFonts w:ascii="Century Gothic" w:hAnsi="Century Gothic"/>
              </w:rPr>
              <w:t xml:space="preserve">ospite </w:t>
            </w:r>
            <w:r w:rsidRPr="003B3D80">
              <w:rPr>
                <w:rFonts w:ascii="Century Gothic" w:hAnsi="Century Gothic"/>
              </w:rPr>
              <w:t xml:space="preserve">che si trova sulla piattaforma e vuole inserire un annuncio viene invitato a registrarsi </w:t>
            </w:r>
          </w:p>
        </w:tc>
      </w:tr>
      <w:tr w:rsidR="004E482D" w:rsidRPr="003B3D80" w:rsidTr="006E7EA1">
        <w:trPr>
          <w:trHeight w:val="151"/>
        </w:trPr>
        <w:tc>
          <w:tcPr>
            <w:tcW w:w="10018" w:type="dxa"/>
            <w:gridSpan w:val="2"/>
            <w:shd w:val="clear" w:color="auto" w:fill="2F5496" w:themeFill="accent1" w:themeFillShade="BF"/>
          </w:tcPr>
          <w:p w:rsidR="004E482D" w:rsidRPr="003B3D80" w:rsidRDefault="004E482D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 w:rsidRPr="003B3D80">
              <w:rPr>
                <w:rFonts w:ascii="Century Gothic" w:hAnsi="Century Gothic"/>
                <w:color w:val="FFFFFF" w:themeColor="background1"/>
              </w:rPr>
              <w:t>Flow of events:</w:t>
            </w:r>
            <w:r w:rsidRPr="003B3D80">
              <w:rPr>
                <w:rFonts w:ascii="Century Gothic" w:hAnsi="Century Gothic"/>
                <w:color w:val="FFFFFF" w:themeColor="background1"/>
              </w:rPr>
              <w:tab/>
            </w:r>
          </w:p>
          <w:p w:rsidR="004E482D" w:rsidRPr="003B3D80" w:rsidRDefault="004E482D" w:rsidP="00CC0ED1">
            <w:pPr>
              <w:rPr>
                <w:rFonts w:ascii="Century Gothic" w:hAnsi="Century Gothic"/>
              </w:rPr>
            </w:pPr>
          </w:p>
        </w:tc>
      </w:tr>
      <w:tr w:rsidR="004E482D" w:rsidRPr="003B3D80" w:rsidTr="006E7EA1">
        <w:trPr>
          <w:trHeight w:val="624"/>
        </w:trPr>
        <w:tc>
          <w:tcPr>
            <w:tcW w:w="10018" w:type="dxa"/>
            <w:gridSpan w:val="2"/>
          </w:tcPr>
          <w:p w:rsidR="004E482D" w:rsidRPr="003B3D80" w:rsidRDefault="004E482D" w:rsidP="00D95E8D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</w:rPr>
              <w:t xml:space="preserve">L’utente procede con l’inserimento tramite </w:t>
            </w:r>
            <w:r w:rsidR="00EB3116">
              <w:rPr>
                <w:rFonts w:ascii="Century Gothic" w:hAnsi="Century Gothic"/>
              </w:rPr>
              <w:t>“</w:t>
            </w:r>
            <w:r w:rsidRPr="003B3D80">
              <w:rPr>
                <w:rFonts w:ascii="Century Gothic" w:hAnsi="Century Gothic"/>
              </w:rPr>
              <w:t>Registrati ora</w:t>
            </w:r>
            <w:r w:rsidR="00EB3116">
              <w:rPr>
                <w:rFonts w:ascii="Century Gothic" w:hAnsi="Century Gothic"/>
              </w:rPr>
              <w:t>”</w:t>
            </w:r>
          </w:p>
          <w:p w:rsidR="004E482D" w:rsidRPr="003B3D80" w:rsidRDefault="004E482D" w:rsidP="00D95E8D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</w:rPr>
              <w:t>L’utente inserisce i dati richiesti:</w:t>
            </w:r>
          </w:p>
          <w:p w:rsidR="004E482D" w:rsidRPr="003B3D80" w:rsidRDefault="004E482D" w:rsidP="00CC0ED1">
            <w:pPr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5190" w:type="dxa"/>
              <w:tblInd w:w="2625" w:type="dxa"/>
              <w:tblLook w:val="04A0" w:firstRow="1" w:lastRow="0" w:firstColumn="1" w:lastColumn="0" w:noHBand="0" w:noVBand="1"/>
            </w:tblPr>
            <w:tblGrid>
              <w:gridCol w:w="2595"/>
              <w:gridCol w:w="2595"/>
            </w:tblGrid>
            <w:tr w:rsidR="004E482D" w:rsidRPr="003B3D80" w:rsidTr="006E7EA1">
              <w:trPr>
                <w:trHeight w:val="96"/>
              </w:trPr>
              <w:tc>
                <w:tcPr>
                  <w:tcW w:w="2595" w:type="dxa"/>
                  <w:shd w:val="clear" w:color="auto" w:fill="2F5496" w:themeFill="accent1" w:themeFillShade="BF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3B3D80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5" w:type="dxa"/>
                  <w:shd w:val="clear" w:color="auto" w:fill="2F5496" w:themeFill="accent1" w:themeFillShade="BF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3B3D80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4E482D" w:rsidRPr="003B3D80" w:rsidTr="006E7EA1">
              <w:trPr>
                <w:trHeight w:val="29"/>
              </w:trPr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3B3D80">
                    <w:rPr>
                      <w:rFonts w:ascii="Century Gothic" w:hAnsi="Century Gothic"/>
                    </w:rPr>
                    <w:t>Nome</w:t>
                  </w:r>
                </w:p>
              </w:tc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3B3D80">
                    <w:rPr>
                      <w:rFonts w:ascii="Century Gothic" w:hAnsi="Century Gothic"/>
                    </w:rPr>
                    <w:t>Alessandro</w:t>
                  </w:r>
                </w:p>
              </w:tc>
            </w:tr>
            <w:tr w:rsidR="004E482D" w:rsidRPr="003B3D80" w:rsidTr="006E7EA1">
              <w:trPr>
                <w:trHeight w:val="29"/>
              </w:trPr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3B3D80">
                    <w:rPr>
                      <w:rFonts w:ascii="Century Gothic" w:hAnsi="Century Gothic"/>
                    </w:rPr>
                    <w:t>Cognome</w:t>
                  </w:r>
                </w:p>
              </w:tc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3B3D80">
                    <w:rPr>
                      <w:rFonts w:ascii="Century Gothic" w:hAnsi="Century Gothic"/>
                    </w:rPr>
                    <w:t>Rossi</w:t>
                  </w:r>
                </w:p>
              </w:tc>
            </w:tr>
            <w:tr w:rsidR="004E482D" w:rsidRPr="003B3D80" w:rsidTr="006E7EA1">
              <w:trPr>
                <w:trHeight w:val="29"/>
              </w:trPr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E-mail</w:t>
                  </w:r>
                </w:p>
              </w:tc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Alerossi@</w:t>
                  </w:r>
                  <w:r w:rsidR="001151B2">
                    <w:rPr>
                      <w:rFonts w:ascii="Century Gothic" w:hAnsi="Century Gothic"/>
                    </w:rPr>
                    <w:t>gmail.com</w:t>
                  </w:r>
                </w:p>
              </w:tc>
            </w:tr>
            <w:tr w:rsidR="004E482D" w:rsidRPr="003B3D80" w:rsidTr="006E7EA1">
              <w:trPr>
                <w:trHeight w:val="29"/>
              </w:trPr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Username</w:t>
                  </w:r>
                </w:p>
              </w:tc>
              <w:tc>
                <w:tcPr>
                  <w:tcW w:w="2595" w:type="dxa"/>
                </w:tcPr>
                <w:p w:rsidR="004E482D" w:rsidRPr="003B3D80" w:rsidRDefault="006944FF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Alex52</w:t>
                  </w:r>
                </w:p>
              </w:tc>
            </w:tr>
            <w:tr w:rsidR="004E482D" w:rsidRPr="003B3D80" w:rsidTr="006E7EA1">
              <w:trPr>
                <w:trHeight w:val="29"/>
              </w:trPr>
              <w:tc>
                <w:tcPr>
                  <w:tcW w:w="2595" w:type="dxa"/>
                </w:tcPr>
                <w:p w:rsidR="004E482D" w:rsidRPr="003B3D8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</w:t>
                  </w:r>
                </w:p>
              </w:tc>
              <w:tc>
                <w:tcPr>
                  <w:tcW w:w="2595" w:type="dxa"/>
                </w:tcPr>
                <w:p w:rsidR="004E482D" w:rsidRPr="003B3D80" w:rsidRDefault="006944FF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**********</w:t>
                  </w:r>
                </w:p>
              </w:tc>
            </w:tr>
          </w:tbl>
          <w:p w:rsidR="004E482D" w:rsidRPr="003B3D80" w:rsidRDefault="004E482D" w:rsidP="00CC0ED1">
            <w:pPr>
              <w:ind w:left="360"/>
              <w:rPr>
                <w:rFonts w:ascii="Century Gothic" w:hAnsi="Century Gothic"/>
              </w:rPr>
            </w:pPr>
          </w:p>
          <w:p w:rsidR="004E482D" w:rsidRPr="003B3D80" w:rsidRDefault="004E482D" w:rsidP="00CC0ED1">
            <w:pPr>
              <w:ind w:left="360"/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</w:rPr>
              <w:t>3.    L’utente invia i dati cliccando “Registrati”</w:t>
            </w:r>
          </w:p>
          <w:p w:rsidR="004E482D" w:rsidRPr="003B3D80" w:rsidRDefault="004E482D" w:rsidP="00CC0ED1">
            <w:pPr>
              <w:rPr>
                <w:rFonts w:ascii="Century Gothic" w:hAnsi="Century Gothic"/>
              </w:rPr>
            </w:pPr>
          </w:p>
        </w:tc>
      </w:tr>
      <w:tr w:rsidR="004E482D" w:rsidRPr="003B3D80" w:rsidTr="006E7EA1">
        <w:trPr>
          <w:trHeight w:val="147"/>
        </w:trPr>
        <w:tc>
          <w:tcPr>
            <w:tcW w:w="10018" w:type="dxa"/>
            <w:gridSpan w:val="2"/>
            <w:shd w:val="clear" w:color="auto" w:fill="2F5496" w:themeFill="accent1" w:themeFillShade="BF"/>
          </w:tcPr>
          <w:p w:rsidR="004E482D" w:rsidRPr="003B3D80" w:rsidRDefault="004E482D" w:rsidP="00CC0ED1">
            <w:pPr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4E482D" w:rsidRPr="003B3D80" w:rsidTr="006E7EA1">
        <w:trPr>
          <w:trHeight w:val="392"/>
        </w:trPr>
        <w:tc>
          <w:tcPr>
            <w:tcW w:w="10018" w:type="dxa"/>
            <w:gridSpan w:val="2"/>
          </w:tcPr>
          <w:p w:rsidR="004E482D" w:rsidRDefault="004E482D" w:rsidP="00CC0ED1">
            <w:pPr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</w:rPr>
              <w:t xml:space="preserve">Il sistema visualizza il seguente messaggio:” </w:t>
            </w:r>
            <w:r>
              <w:rPr>
                <w:rFonts w:ascii="Century Gothic" w:hAnsi="Century Gothic"/>
              </w:rPr>
              <w:t>Tutti i campi sono stati compilati correttamente.”</w:t>
            </w:r>
          </w:p>
          <w:p w:rsidR="004E482D" w:rsidRPr="003B3D80" w:rsidRDefault="004E482D" w:rsidP="00CC0ED1">
            <w:pPr>
              <w:rPr>
                <w:rFonts w:ascii="Century Gothic" w:hAnsi="Century Gothic"/>
              </w:rPr>
            </w:pPr>
            <w:r w:rsidRPr="003B3D80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a registrazione viene confermata</w:t>
            </w:r>
            <w:r w:rsidRPr="003B3D80">
              <w:rPr>
                <w:rFonts w:ascii="Century Gothic" w:hAnsi="Century Gothic"/>
              </w:rPr>
              <w:t>.</w:t>
            </w:r>
          </w:p>
        </w:tc>
      </w:tr>
    </w:tbl>
    <w:p w:rsidR="004E482D" w:rsidRDefault="004E482D" w:rsidP="004E482D">
      <w:pPr>
        <w:spacing w:after="0"/>
        <w:rPr>
          <w:rFonts w:ascii="Century Gothic" w:hAnsi="Century Gothic"/>
        </w:rPr>
      </w:pPr>
    </w:p>
    <w:p w:rsidR="004E482D" w:rsidRDefault="004E482D" w:rsidP="004E482D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t>TC_</w:t>
      </w:r>
      <w:r>
        <w:rPr>
          <w:rFonts w:ascii="Century Gothic" w:hAnsi="Century Gothic"/>
          <w:b/>
        </w:rPr>
        <w:t>2</w:t>
      </w:r>
      <w:r w:rsidRPr="00153BAB">
        <w:rPr>
          <w:rFonts w:ascii="Century Gothic" w:hAnsi="Century Gothic"/>
          <w:b/>
        </w:rPr>
        <w:t>.</w:t>
      </w:r>
      <w:r>
        <w:rPr>
          <w:rFonts w:ascii="Century Gothic" w:hAnsi="Century Gothic"/>
          <w:b/>
        </w:rPr>
        <w:t>2</w:t>
      </w:r>
      <w:r w:rsidRPr="00153BAB">
        <w:rPr>
          <w:rFonts w:ascii="Century Gothic" w:hAnsi="Century Gothic"/>
          <w:b/>
        </w:rPr>
        <w:t xml:space="preserve"> </w:t>
      </w:r>
      <w:proofErr w:type="spellStart"/>
      <w:r w:rsidRPr="00153BAB">
        <w:rPr>
          <w:rFonts w:ascii="Century Gothic" w:hAnsi="Century Gothic"/>
          <w:b/>
        </w:rPr>
        <w:t>TEST_</w:t>
      </w:r>
      <w:r>
        <w:rPr>
          <w:rFonts w:ascii="Century Gothic" w:hAnsi="Century Gothic"/>
          <w:b/>
        </w:rPr>
        <w:t>Login</w:t>
      </w:r>
      <w:proofErr w:type="spellEnd"/>
    </w:p>
    <w:p w:rsidR="004E482D" w:rsidRDefault="004E482D" w:rsidP="004E482D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10083" w:type="dxa"/>
        <w:tblLook w:val="04A0" w:firstRow="1" w:lastRow="0" w:firstColumn="1" w:lastColumn="0" w:noHBand="0" w:noVBand="1"/>
      </w:tblPr>
      <w:tblGrid>
        <w:gridCol w:w="5040"/>
        <w:gridCol w:w="5043"/>
      </w:tblGrid>
      <w:tr w:rsidR="004E482D" w:rsidRPr="008278BF" w:rsidTr="006E7EA1">
        <w:trPr>
          <w:trHeight w:val="359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4E482D" w:rsidRDefault="004E482D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2D" w:rsidRPr="008278BF" w:rsidRDefault="004E482D" w:rsidP="00CC0ED1">
            <w:pPr>
              <w:rPr>
                <w:rFonts w:ascii="Century Gothic" w:hAnsi="Century Gothic"/>
              </w:rPr>
            </w:pPr>
            <w:r w:rsidRPr="008278BF">
              <w:rPr>
                <w:rFonts w:ascii="Century Gothic" w:hAnsi="Century Gothic"/>
              </w:rPr>
              <w:t>TC_</w:t>
            </w:r>
            <w:r w:rsidR="00E7490E">
              <w:rPr>
                <w:rFonts w:ascii="Century Gothic" w:hAnsi="Century Gothic"/>
              </w:rPr>
              <w:t>2</w:t>
            </w:r>
            <w:r w:rsidRPr="008278BF">
              <w:rPr>
                <w:rFonts w:ascii="Century Gothic" w:hAnsi="Century Gothic"/>
              </w:rPr>
              <w:t>.</w:t>
            </w:r>
            <w:r w:rsidR="00E7490E">
              <w:rPr>
                <w:rFonts w:ascii="Century Gothic" w:hAnsi="Century Gothic"/>
              </w:rPr>
              <w:t>2</w:t>
            </w:r>
            <w:r w:rsidRPr="008278BF">
              <w:rPr>
                <w:rFonts w:ascii="Century Gothic" w:hAnsi="Century Gothic"/>
              </w:rPr>
              <w:t>_01</w:t>
            </w:r>
          </w:p>
        </w:tc>
      </w:tr>
      <w:tr w:rsidR="004E482D" w:rsidTr="006E7EA1">
        <w:trPr>
          <w:trHeight w:val="359"/>
        </w:trPr>
        <w:tc>
          <w:tcPr>
            <w:tcW w:w="10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4E482D" w:rsidRDefault="004E482D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4E482D" w:rsidTr="006E7EA1">
        <w:trPr>
          <w:trHeight w:val="763"/>
        </w:trPr>
        <w:tc>
          <w:tcPr>
            <w:tcW w:w="10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2D" w:rsidRDefault="004E482D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deve essere già registrato sulla piattaforma.</w:t>
            </w:r>
          </w:p>
        </w:tc>
      </w:tr>
      <w:tr w:rsidR="004E482D" w:rsidTr="006E7EA1">
        <w:trPr>
          <w:trHeight w:val="359"/>
        </w:trPr>
        <w:tc>
          <w:tcPr>
            <w:tcW w:w="10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4E482D" w:rsidRDefault="004E482D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4E482D" w:rsidRDefault="004E482D" w:rsidP="00CC0ED1">
            <w:pPr>
              <w:rPr>
                <w:rFonts w:ascii="Century Gothic" w:hAnsi="Century Gothic"/>
              </w:rPr>
            </w:pPr>
          </w:p>
        </w:tc>
      </w:tr>
      <w:tr w:rsidR="004E482D" w:rsidRPr="00B078E4" w:rsidTr="006E7EA1">
        <w:trPr>
          <w:trHeight w:val="1467"/>
        </w:trPr>
        <w:tc>
          <w:tcPr>
            <w:tcW w:w="10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D" w:rsidRDefault="00922544" w:rsidP="00CC0ED1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Lo studente procede con l’inserimento dei dati richiesti:</w:t>
            </w:r>
          </w:p>
          <w:p w:rsidR="00922544" w:rsidRDefault="00922544" w:rsidP="00CC0ED1">
            <w:pPr>
              <w:ind w:left="360"/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5768" w:type="dxa"/>
              <w:tblInd w:w="2643" w:type="dxa"/>
              <w:tblLook w:val="04A0" w:firstRow="1" w:lastRow="0" w:firstColumn="1" w:lastColumn="0" w:noHBand="0" w:noVBand="1"/>
            </w:tblPr>
            <w:tblGrid>
              <w:gridCol w:w="2884"/>
              <w:gridCol w:w="2884"/>
            </w:tblGrid>
            <w:tr w:rsidR="004E482D" w:rsidRPr="006A1800" w:rsidTr="006E7EA1">
              <w:trPr>
                <w:trHeight w:val="236"/>
              </w:trPr>
              <w:tc>
                <w:tcPr>
                  <w:tcW w:w="2884" w:type="dxa"/>
                  <w:shd w:val="clear" w:color="auto" w:fill="2F5496" w:themeFill="accent1" w:themeFillShade="BF"/>
                </w:tcPr>
                <w:p w:rsidR="004E482D" w:rsidRPr="008A1E5A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8A1E5A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84" w:type="dxa"/>
                  <w:shd w:val="clear" w:color="auto" w:fill="2F5496" w:themeFill="accent1" w:themeFillShade="BF"/>
                </w:tcPr>
                <w:p w:rsidR="004E482D" w:rsidRPr="006A180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6A1800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4E482D" w:rsidRPr="007509CE" w:rsidTr="006E7EA1">
              <w:trPr>
                <w:trHeight w:val="74"/>
              </w:trPr>
              <w:tc>
                <w:tcPr>
                  <w:tcW w:w="2884" w:type="dxa"/>
                </w:tcPr>
                <w:p w:rsidR="004E482D" w:rsidRPr="0002466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E-mail</w:t>
                  </w:r>
                </w:p>
              </w:tc>
              <w:tc>
                <w:tcPr>
                  <w:tcW w:w="2884" w:type="dxa"/>
                </w:tcPr>
                <w:p w:rsidR="004E482D" w:rsidRPr="007509CE" w:rsidRDefault="00EB3116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alerossi@gmail.com</w:t>
                  </w:r>
                </w:p>
              </w:tc>
            </w:tr>
            <w:tr w:rsidR="004E482D" w:rsidRPr="00A63B45" w:rsidTr="006E7EA1">
              <w:trPr>
                <w:trHeight w:val="74"/>
              </w:trPr>
              <w:tc>
                <w:tcPr>
                  <w:tcW w:w="2884" w:type="dxa"/>
                </w:tcPr>
                <w:p w:rsidR="004E482D" w:rsidRPr="00024660" w:rsidRDefault="004E482D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</w:t>
                  </w:r>
                </w:p>
              </w:tc>
              <w:tc>
                <w:tcPr>
                  <w:tcW w:w="2884" w:type="dxa"/>
                </w:tcPr>
                <w:p w:rsidR="004E482D" w:rsidRPr="00A63B45" w:rsidRDefault="00EB3116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***</w:t>
                  </w:r>
                </w:p>
              </w:tc>
            </w:tr>
          </w:tbl>
          <w:p w:rsidR="004E482D" w:rsidRDefault="004E482D" w:rsidP="00CC0ED1"/>
          <w:p w:rsidR="004E482D" w:rsidRPr="00B078E4" w:rsidRDefault="00922544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2.</w:t>
            </w:r>
            <w:r w:rsidR="004E482D" w:rsidRPr="00B078E4">
              <w:rPr>
                <w:rFonts w:ascii="Century Gothic" w:hAnsi="Century Gothic"/>
              </w:rPr>
              <w:t>Lo studente invia i dati cliccando “Accedi”</w:t>
            </w:r>
          </w:p>
        </w:tc>
      </w:tr>
      <w:tr w:rsidR="004E482D" w:rsidTr="006E7EA1">
        <w:trPr>
          <w:trHeight w:val="350"/>
        </w:trPr>
        <w:tc>
          <w:tcPr>
            <w:tcW w:w="10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4E482D" w:rsidRDefault="004E482D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4E482D" w:rsidTr="006E7EA1">
        <w:trPr>
          <w:trHeight w:val="923"/>
        </w:trPr>
        <w:tc>
          <w:tcPr>
            <w:tcW w:w="10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2D" w:rsidRPr="00B078E4" w:rsidRDefault="004E482D" w:rsidP="00CC0ED1">
            <w:pPr>
              <w:rPr>
                <w:rFonts w:ascii="Century Gothic" w:hAnsi="Century Gothic"/>
              </w:rPr>
            </w:pPr>
            <w:r w:rsidRPr="00B078E4">
              <w:rPr>
                <w:rFonts w:ascii="Century Gothic" w:hAnsi="Century Gothic"/>
              </w:rPr>
              <w:t>Il sistema visualizza il seguente messaggio: “</w:t>
            </w:r>
            <w:r w:rsidR="00EB3116">
              <w:rPr>
                <w:rFonts w:ascii="Century Gothic" w:hAnsi="Century Gothic"/>
              </w:rPr>
              <w:t>L</w:t>
            </w:r>
            <w:r w:rsidR="00922544">
              <w:rPr>
                <w:rFonts w:ascii="Century Gothic" w:hAnsi="Century Gothic"/>
              </w:rPr>
              <w:t>a password inserit</w:t>
            </w:r>
            <w:r w:rsidR="00EB3116">
              <w:rPr>
                <w:rFonts w:ascii="Century Gothic" w:hAnsi="Century Gothic"/>
              </w:rPr>
              <w:t>a</w:t>
            </w:r>
            <w:r w:rsidR="00922544">
              <w:rPr>
                <w:rFonts w:ascii="Century Gothic" w:hAnsi="Century Gothic"/>
              </w:rPr>
              <w:t xml:space="preserve"> non </w:t>
            </w:r>
            <w:r w:rsidR="00EB3116">
              <w:rPr>
                <w:rFonts w:ascii="Century Gothic" w:hAnsi="Century Gothic"/>
              </w:rPr>
              <w:t xml:space="preserve">è </w:t>
            </w:r>
            <w:r w:rsidR="00922544">
              <w:rPr>
                <w:rFonts w:ascii="Century Gothic" w:hAnsi="Century Gothic"/>
              </w:rPr>
              <w:t>corrett</w:t>
            </w:r>
            <w:r w:rsidR="00EB3116">
              <w:rPr>
                <w:rFonts w:ascii="Century Gothic" w:hAnsi="Century Gothic"/>
              </w:rPr>
              <w:t>a</w:t>
            </w:r>
            <w:r w:rsidR="00922544">
              <w:rPr>
                <w:rFonts w:ascii="Century Gothic" w:hAnsi="Century Gothic"/>
              </w:rPr>
              <w:t>. Riprovare</w:t>
            </w:r>
            <w:r w:rsidRPr="00B078E4">
              <w:rPr>
                <w:rFonts w:ascii="Century Gothic" w:hAnsi="Century Gothic"/>
              </w:rPr>
              <w:t>”</w:t>
            </w:r>
          </w:p>
          <w:p w:rsidR="004E482D" w:rsidRDefault="004E482D" w:rsidP="00CC0ED1">
            <w:r w:rsidRPr="00B078E4">
              <w:rPr>
                <w:rFonts w:ascii="Century Gothic" w:hAnsi="Century Gothic"/>
              </w:rPr>
              <w:t>Il login non viene effettuato.</w:t>
            </w:r>
          </w:p>
        </w:tc>
      </w:tr>
    </w:tbl>
    <w:p w:rsidR="004E482D" w:rsidRDefault="004E482D" w:rsidP="004E482D">
      <w:pPr>
        <w:spacing w:after="0"/>
        <w:rPr>
          <w:rFonts w:ascii="Century Gothic" w:hAnsi="Century Gothic"/>
          <w:b/>
        </w:rPr>
      </w:pPr>
    </w:p>
    <w:p w:rsidR="004E482D" w:rsidRPr="004E482D" w:rsidRDefault="004E482D" w:rsidP="004E482D">
      <w:pPr>
        <w:rPr>
          <w:rFonts w:ascii="Century Gothic" w:hAnsi="Century Gothic"/>
          <w:b/>
        </w:rPr>
      </w:pPr>
    </w:p>
    <w:tbl>
      <w:tblPr>
        <w:tblStyle w:val="Grigliatabella"/>
        <w:tblW w:w="9959" w:type="dxa"/>
        <w:tblLook w:val="04A0" w:firstRow="1" w:lastRow="0" w:firstColumn="1" w:lastColumn="0" w:noHBand="0" w:noVBand="1"/>
      </w:tblPr>
      <w:tblGrid>
        <w:gridCol w:w="4978"/>
        <w:gridCol w:w="4981"/>
      </w:tblGrid>
      <w:tr w:rsidR="00E7490E" w:rsidRPr="00164D51" w:rsidTr="006E7EA1">
        <w:trPr>
          <w:trHeight w:val="164"/>
        </w:trPr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7490E" w:rsidRDefault="00E7490E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0E" w:rsidRPr="00164D51" w:rsidRDefault="00E7490E" w:rsidP="00CC0ED1">
            <w:pPr>
              <w:rPr>
                <w:rFonts w:ascii="Century Gothic" w:hAnsi="Century Gothic"/>
              </w:rPr>
            </w:pPr>
            <w:r w:rsidRPr="00164D51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2</w:t>
            </w:r>
            <w:r w:rsidRPr="00164D51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2</w:t>
            </w:r>
            <w:r w:rsidRPr="00164D51">
              <w:rPr>
                <w:rFonts w:ascii="Century Gothic" w:hAnsi="Century Gothic"/>
              </w:rPr>
              <w:t>_</w:t>
            </w:r>
            <w:r w:rsidR="00AB168A">
              <w:rPr>
                <w:rFonts w:ascii="Century Gothic" w:hAnsi="Century Gothic"/>
              </w:rPr>
              <w:t>08</w:t>
            </w:r>
          </w:p>
        </w:tc>
      </w:tr>
      <w:tr w:rsidR="00E7490E" w:rsidTr="006E7EA1">
        <w:trPr>
          <w:trHeight w:val="164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7490E" w:rsidRDefault="00E7490E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E7490E" w:rsidTr="006E7EA1">
        <w:trPr>
          <w:trHeight w:val="351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0E" w:rsidRDefault="00E7490E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 studente deve essere già registrato sulla piattaforma</w:t>
            </w:r>
          </w:p>
        </w:tc>
      </w:tr>
      <w:tr w:rsidR="00E7490E" w:rsidTr="006E7EA1">
        <w:trPr>
          <w:trHeight w:val="164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7490E" w:rsidRDefault="00E7490E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E7490E" w:rsidRDefault="00E7490E" w:rsidP="00CC0ED1">
            <w:pPr>
              <w:rPr>
                <w:rFonts w:ascii="Century Gothic" w:hAnsi="Century Gothic"/>
              </w:rPr>
            </w:pPr>
          </w:p>
        </w:tc>
      </w:tr>
      <w:tr w:rsidR="00E7490E" w:rsidRPr="00F93870" w:rsidTr="006E7EA1">
        <w:trPr>
          <w:trHeight w:val="678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544" w:rsidRDefault="00922544" w:rsidP="00922544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Lo studente procede con l’inserimento dei dati richiesti:</w:t>
            </w:r>
          </w:p>
          <w:p w:rsidR="00E7490E" w:rsidRDefault="00E7490E" w:rsidP="00CC0ED1">
            <w:pPr>
              <w:ind w:left="360"/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5696" w:type="dxa"/>
              <w:tblInd w:w="2609" w:type="dxa"/>
              <w:tblLook w:val="04A0" w:firstRow="1" w:lastRow="0" w:firstColumn="1" w:lastColumn="0" w:noHBand="0" w:noVBand="1"/>
            </w:tblPr>
            <w:tblGrid>
              <w:gridCol w:w="2848"/>
              <w:gridCol w:w="2848"/>
            </w:tblGrid>
            <w:tr w:rsidR="00E7490E" w:rsidRPr="006A1800" w:rsidTr="006E7EA1">
              <w:trPr>
                <w:trHeight w:val="108"/>
              </w:trPr>
              <w:tc>
                <w:tcPr>
                  <w:tcW w:w="2848" w:type="dxa"/>
                  <w:shd w:val="clear" w:color="auto" w:fill="2F5496" w:themeFill="accent1" w:themeFillShade="BF"/>
                </w:tcPr>
                <w:p w:rsidR="00E7490E" w:rsidRPr="008A1E5A" w:rsidRDefault="00E7490E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8A1E5A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48" w:type="dxa"/>
                  <w:shd w:val="clear" w:color="auto" w:fill="2F5496" w:themeFill="accent1" w:themeFillShade="BF"/>
                </w:tcPr>
                <w:p w:rsidR="00E7490E" w:rsidRPr="006A1800" w:rsidRDefault="00E7490E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6A1800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922544" w:rsidRPr="007509CE" w:rsidTr="006E7EA1">
              <w:trPr>
                <w:trHeight w:val="33"/>
              </w:trPr>
              <w:tc>
                <w:tcPr>
                  <w:tcW w:w="2848" w:type="dxa"/>
                </w:tcPr>
                <w:p w:rsidR="00922544" w:rsidRPr="00024660" w:rsidRDefault="00922544" w:rsidP="00922544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E-mail</w:t>
                  </w:r>
                </w:p>
              </w:tc>
              <w:tc>
                <w:tcPr>
                  <w:tcW w:w="2848" w:type="dxa"/>
                </w:tcPr>
                <w:p w:rsidR="00922544" w:rsidRPr="003B3D80" w:rsidRDefault="00922544" w:rsidP="00922544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Alerossi@gmail.com</w:t>
                  </w:r>
                </w:p>
              </w:tc>
            </w:tr>
            <w:tr w:rsidR="00922544" w:rsidRPr="00A63B45" w:rsidTr="006E7EA1">
              <w:trPr>
                <w:trHeight w:val="33"/>
              </w:trPr>
              <w:tc>
                <w:tcPr>
                  <w:tcW w:w="2848" w:type="dxa"/>
                </w:tcPr>
                <w:p w:rsidR="00922544" w:rsidRPr="00024660" w:rsidRDefault="00922544" w:rsidP="00922544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</w:t>
                  </w:r>
                </w:p>
              </w:tc>
              <w:tc>
                <w:tcPr>
                  <w:tcW w:w="2848" w:type="dxa"/>
                </w:tcPr>
                <w:p w:rsidR="00922544" w:rsidRPr="00A63B45" w:rsidRDefault="00922544" w:rsidP="00922544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********</w:t>
                  </w:r>
                </w:p>
              </w:tc>
            </w:tr>
          </w:tbl>
          <w:p w:rsidR="00E7490E" w:rsidRDefault="00E7490E" w:rsidP="00CC0ED1"/>
          <w:p w:rsidR="00E7490E" w:rsidRPr="00F93870" w:rsidRDefault="00922544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2.</w:t>
            </w:r>
            <w:r w:rsidR="00E7490E" w:rsidRPr="00F93870">
              <w:rPr>
                <w:rFonts w:ascii="Century Gothic" w:hAnsi="Century Gothic"/>
              </w:rPr>
              <w:t>Lo studente invia i dati cliccando “Accedi”</w:t>
            </w:r>
          </w:p>
        </w:tc>
      </w:tr>
      <w:tr w:rsidR="00E7490E" w:rsidTr="006E7EA1">
        <w:trPr>
          <w:trHeight w:val="160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7490E" w:rsidRDefault="00E7490E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E7490E" w:rsidTr="006E7EA1">
        <w:trPr>
          <w:trHeight w:val="427"/>
        </w:trPr>
        <w:tc>
          <w:tcPr>
            <w:tcW w:w="9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0E" w:rsidRPr="00B078E4" w:rsidRDefault="00E7490E" w:rsidP="00CC0ED1">
            <w:pPr>
              <w:rPr>
                <w:rFonts w:ascii="Century Gothic" w:hAnsi="Century Gothic"/>
              </w:rPr>
            </w:pPr>
            <w:r w:rsidRPr="00B078E4">
              <w:rPr>
                <w:rFonts w:ascii="Century Gothic" w:hAnsi="Century Gothic"/>
              </w:rPr>
              <w:t>Il sistema visualizza il seguente messaggio: “</w:t>
            </w:r>
            <w:r w:rsidR="00EB3116">
              <w:rPr>
                <w:rFonts w:ascii="Century Gothic" w:hAnsi="Century Gothic"/>
              </w:rPr>
              <w:t>Login effettuato con successo”</w:t>
            </w:r>
          </w:p>
          <w:p w:rsidR="00E7490E" w:rsidRDefault="00E7490E" w:rsidP="00CC0ED1">
            <w:r w:rsidRPr="00B078E4">
              <w:rPr>
                <w:rFonts w:ascii="Century Gothic" w:hAnsi="Century Gothic"/>
              </w:rPr>
              <w:t>Il login viene effettuato</w:t>
            </w:r>
            <w:r>
              <w:rPr>
                <w:rFonts w:ascii="Century Gothic" w:hAnsi="Century Gothic"/>
              </w:rPr>
              <w:t xml:space="preserve"> correttamente</w:t>
            </w:r>
            <w:r w:rsidRPr="00B078E4">
              <w:rPr>
                <w:rFonts w:ascii="Century Gothic" w:hAnsi="Century Gothic"/>
              </w:rPr>
              <w:t>.</w:t>
            </w:r>
          </w:p>
        </w:tc>
      </w:tr>
    </w:tbl>
    <w:p w:rsidR="00DA2055" w:rsidRDefault="00DA2055" w:rsidP="00DA2055">
      <w:pPr>
        <w:spacing w:after="0"/>
        <w:rPr>
          <w:rFonts w:ascii="Century Gothic" w:hAnsi="Century Gothic"/>
          <w:b/>
          <w:sz w:val="22"/>
          <w:szCs w:val="22"/>
        </w:rPr>
      </w:pPr>
    </w:p>
    <w:p w:rsidR="00DA2055" w:rsidRDefault="00DA2055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CC0ED1" w:rsidRDefault="00CC0ED1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CC0ED1" w:rsidRDefault="00CC0ED1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CC0ED1" w:rsidRDefault="00CC0ED1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1B74BB" w:rsidRDefault="001B74BB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CC0ED1" w:rsidRDefault="00CC0ED1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CC0ED1" w:rsidRDefault="00CC0ED1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</w:p>
    <w:p w:rsidR="00E7490E" w:rsidRPr="00153BAB" w:rsidRDefault="00E7490E" w:rsidP="00E7490E">
      <w:pPr>
        <w:spacing w:after="0"/>
        <w:ind w:left="360"/>
        <w:rPr>
          <w:rFonts w:ascii="Century Gothic" w:hAnsi="Century Gothic"/>
          <w:b/>
          <w:sz w:val="22"/>
          <w:szCs w:val="22"/>
        </w:rPr>
      </w:pPr>
      <w:r w:rsidRPr="00153BAB">
        <w:rPr>
          <w:rFonts w:ascii="Century Gothic" w:hAnsi="Century Gothic"/>
          <w:b/>
          <w:sz w:val="22"/>
          <w:szCs w:val="22"/>
        </w:rPr>
        <w:t>3.</w:t>
      </w:r>
      <w:r>
        <w:rPr>
          <w:rFonts w:ascii="Century Gothic" w:hAnsi="Century Gothic"/>
          <w:b/>
          <w:sz w:val="22"/>
          <w:szCs w:val="22"/>
        </w:rPr>
        <w:t>3</w:t>
      </w:r>
      <w:r w:rsidRPr="00153BAB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Pr="00153BAB">
        <w:rPr>
          <w:rFonts w:ascii="Century Gothic" w:hAnsi="Century Gothic"/>
          <w:b/>
          <w:sz w:val="22"/>
          <w:szCs w:val="22"/>
        </w:rPr>
        <w:t>Gestione</w:t>
      </w:r>
      <w:r>
        <w:rPr>
          <w:rFonts w:ascii="Century Gothic" w:hAnsi="Century Gothic"/>
          <w:b/>
          <w:sz w:val="22"/>
          <w:szCs w:val="22"/>
        </w:rPr>
        <w:t>Amministratore</w:t>
      </w:r>
      <w:proofErr w:type="spellEnd"/>
    </w:p>
    <w:p w:rsidR="00E7490E" w:rsidRDefault="00E7490E" w:rsidP="00E7490E">
      <w:pPr>
        <w:spacing w:after="0"/>
        <w:ind w:left="360"/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7588" w:type="dxa"/>
        <w:tblInd w:w="-5" w:type="dxa"/>
        <w:tblLook w:val="04A0" w:firstRow="1" w:lastRow="0" w:firstColumn="1" w:lastColumn="0" w:noHBand="0" w:noVBand="1"/>
      </w:tblPr>
      <w:tblGrid>
        <w:gridCol w:w="3794"/>
        <w:gridCol w:w="3794"/>
      </w:tblGrid>
      <w:tr w:rsidR="00E7490E" w:rsidTr="00CC0ED1">
        <w:trPr>
          <w:trHeight w:val="296"/>
        </w:trPr>
        <w:tc>
          <w:tcPr>
            <w:tcW w:w="3794" w:type="dxa"/>
            <w:shd w:val="clear" w:color="auto" w:fill="2F5496" w:themeFill="accent1" w:themeFillShade="BF"/>
          </w:tcPr>
          <w:p w:rsidR="00E7490E" w:rsidRPr="00153BAB" w:rsidRDefault="00E7490E" w:rsidP="00CC0ED1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153BAB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Test Case</w:t>
            </w:r>
          </w:p>
        </w:tc>
        <w:tc>
          <w:tcPr>
            <w:tcW w:w="3794" w:type="dxa"/>
            <w:shd w:val="clear" w:color="auto" w:fill="2F5496" w:themeFill="accent1" w:themeFillShade="BF"/>
          </w:tcPr>
          <w:p w:rsidR="00E7490E" w:rsidRPr="00153BAB" w:rsidRDefault="00E7490E" w:rsidP="00CC0ED1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153BAB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Codice</w:t>
            </w:r>
          </w:p>
        </w:tc>
      </w:tr>
      <w:tr w:rsidR="00E7490E" w:rsidTr="00CC0ED1">
        <w:trPr>
          <w:trHeight w:val="279"/>
        </w:trPr>
        <w:tc>
          <w:tcPr>
            <w:tcW w:w="3794" w:type="dxa"/>
          </w:tcPr>
          <w:p w:rsidR="00E7490E" w:rsidRDefault="00E7490E" w:rsidP="00CC0ED1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Test_InserireAmministratore</w:t>
            </w:r>
            <w:proofErr w:type="spellEnd"/>
          </w:p>
        </w:tc>
        <w:tc>
          <w:tcPr>
            <w:tcW w:w="3794" w:type="dxa"/>
          </w:tcPr>
          <w:p w:rsidR="00E7490E" w:rsidRDefault="00E7490E" w:rsidP="00CC0ED1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TC_3.1.</w:t>
            </w:r>
          </w:p>
        </w:tc>
      </w:tr>
      <w:tr w:rsidR="00E7490E" w:rsidTr="00CC0ED1">
        <w:trPr>
          <w:trHeight w:val="296"/>
        </w:trPr>
        <w:tc>
          <w:tcPr>
            <w:tcW w:w="3794" w:type="dxa"/>
            <w:shd w:val="clear" w:color="auto" w:fill="D5DCE4" w:themeFill="text2" w:themeFillTint="33"/>
          </w:tcPr>
          <w:p w:rsidR="00E7490E" w:rsidRDefault="00E7490E" w:rsidP="00CC0ED1">
            <w:pPr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Test_InserirePreferenze</w:t>
            </w:r>
            <w:proofErr w:type="spellEnd"/>
          </w:p>
        </w:tc>
        <w:tc>
          <w:tcPr>
            <w:tcW w:w="3794" w:type="dxa"/>
            <w:shd w:val="clear" w:color="auto" w:fill="D5DCE4" w:themeFill="text2" w:themeFillTint="33"/>
          </w:tcPr>
          <w:p w:rsidR="00E7490E" w:rsidRDefault="00E7490E" w:rsidP="00CC0ED1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TC_3.2.</w:t>
            </w:r>
          </w:p>
        </w:tc>
      </w:tr>
    </w:tbl>
    <w:p w:rsidR="00DA2055" w:rsidRDefault="00DA2055" w:rsidP="00E7490E">
      <w:pPr>
        <w:spacing w:after="0"/>
        <w:rPr>
          <w:rFonts w:ascii="Century Gothic" w:hAnsi="Century Gothic"/>
          <w:b/>
        </w:rPr>
      </w:pPr>
    </w:p>
    <w:p w:rsidR="00E7490E" w:rsidRDefault="00E7490E" w:rsidP="00E7490E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t>TC_</w:t>
      </w:r>
      <w:r>
        <w:rPr>
          <w:rFonts w:ascii="Century Gothic" w:hAnsi="Century Gothic"/>
          <w:b/>
        </w:rPr>
        <w:t>3</w:t>
      </w:r>
      <w:r w:rsidRPr="00153BAB">
        <w:rPr>
          <w:rFonts w:ascii="Century Gothic" w:hAnsi="Century Gothic"/>
          <w:b/>
        </w:rPr>
        <w:t>.</w:t>
      </w:r>
      <w:r>
        <w:rPr>
          <w:rFonts w:ascii="Century Gothic" w:hAnsi="Century Gothic"/>
          <w:b/>
        </w:rPr>
        <w:t>1</w:t>
      </w:r>
      <w:r w:rsidRPr="00153BAB">
        <w:rPr>
          <w:rFonts w:ascii="Century Gothic" w:hAnsi="Century Gothic"/>
          <w:b/>
        </w:rPr>
        <w:t xml:space="preserve"> </w:t>
      </w:r>
      <w:proofErr w:type="spellStart"/>
      <w:r w:rsidRPr="00153BAB">
        <w:rPr>
          <w:rFonts w:ascii="Century Gothic" w:hAnsi="Century Gothic"/>
          <w:b/>
        </w:rPr>
        <w:t>TEST_</w:t>
      </w:r>
      <w:r>
        <w:rPr>
          <w:rFonts w:ascii="Century Gothic" w:hAnsi="Century Gothic"/>
          <w:b/>
        </w:rPr>
        <w:t>InserireAmministratore</w:t>
      </w:r>
      <w:proofErr w:type="spellEnd"/>
    </w:p>
    <w:p w:rsidR="00E7490E" w:rsidRDefault="00E7490E" w:rsidP="00E7490E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10016" w:type="dxa"/>
        <w:tblLook w:val="04A0" w:firstRow="1" w:lastRow="0" w:firstColumn="1" w:lastColumn="0" w:noHBand="0" w:noVBand="1"/>
      </w:tblPr>
      <w:tblGrid>
        <w:gridCol w:w="5006"/>
        <w:gridCol w:w="5010"/>
      </w:tblGrid>
      <w:tr w:rsidR="00E7490E" w:rsidTr="00E7490E">
        <w:trPr>
          <w:trHeight w:val="267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7490E" w:rsidRDefault="00E7490E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0E" w:rsidRPr="00AB168A" w:rsidRDefault="00E7490E" w:rsidP="00CC0ED1">
            <w:pPr>
              <w:rPr>
                <w:rFonts w:ascii="Century Gothic" w:hAnsi="Century Gothic"/>
              </w:rPr>
            </w:pPr>
            <w:r w:rsidRPr="00AB168A">
              <w:rPr>
                <w:rFonts w:ascii="Century Gothic" w:hAnsi="Century Gothic"/>
              </w:rPr>
              <w:t>TC_</w:t>
            </w:r>
            <w:r w:rsidR="00AB168A" w:rsidRPr="00AB168A">
              <w:rPr>
                <w:rFonts w:ascii="Century Gothic" w:hAnsi="Century Gothic"/>
              </w:rPr>
              <w:t>3.1_01</w:t>
            </w:r>
          </w:p>
        </w:tc>
      </w:tr>
      <w:tr w:rsidR="00E7490E" w:rsidTr="00E7490E">
        <w:trPr>
          <w:trHeight w:val="267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7490E" w:rsidRDefault="00E7490E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E7490E" w:rsidTr="00E7490E">
        <w:trPr>
          <w:trHeight w:val="568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0E" w:rsidRPr="007A7835" w:rsidRDefault="00E7490E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ha effettuato l’accesso alla piattaforma.</w:t>
            </w:r>
          </w:p>
          <w:p w:rsidR="00E7490E" w:rsidRDefault="00E7490E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si trova sulla pagina dedicata alle operazioni dell’amministratore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E7490E" w:rsidTr="00E7490E">
        <w:trPr>
          <w:trHeight w:val="267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E7490E" w:rsidRDefault="00E7490E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E7490E" w:rsidRDefault="00E7490E" w:rsidP="00CC0ED1">
            <w:pPr>
              <w:rPr>
                <w:rFonts w:ascii="Century Gothic" w:hAnsi="Century Gothic"/>
              </w:rPr>
            </w:pPr>
          </w:p>
        </w:tc>
      </w:tr>
      <w:tr w:rsidR="00E7490E" w:rsidTr="00E7490E">
        <w:trPr>
          <w:trHeight w:val="1096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90E" w:rsidRDefault="00E7490E" w:rsidP="00CC0ED1">
            <w:pPr>
              <w:ind w:left="360"/>
              <w:rPr>
                <w:rFonts w:ascii="Century Gothic" w:hAnsi="Century Gothic"/>
              </w:rPr>
            </w:pPr>
          </w:p>
          <w:p w:rsidR="00E7490E" w:rsidRPr="007A7835" w:rsidRDefault="00E7490E" w:rsidP="00D95E8D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procede con l’inserimento tramite ‘Aggiungi Amministratore’</w:t>
            </w:r>
          </w:p>
          <w:p w:rsidR="00E7490E" w:rsidRPr="007A7835" w:rsidRDefault="00E7490E" w:rsidP="00D95E8D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L’amministratore inserisce i dati richiesti: </w:t>
            </w:r>
          </w:p>
          <w:p w:rsidR="00E7490E" w:rsidRPr="007A7835" w:rsidRDefault="00E7490E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                                                               </w:t>
            </w:r>
          </w:p>
          <w:tbl>
            <w:tblPr>
              <w:tblStyle w:val="Grigliatabella"/>
              <w:tblW w:w="5726" w:type="dxa"/>
              <w:tblInd w:w="2625" w:type="dxa"/>
              <w:tblLook w:val="04A0" w:firstRow="1" w:lastRow="0" w:firstColumn="1" w:lastColumn="0" w:noHBand="0" w:noVBand="1"/>
            </w:tblPr>
            <w:tblGrid>
              <w:gridCol w:w="2863"/>
              <w:gridCol w:w="2863"/>
            </w:tblGrid>
            <w:tr w:rsidR="00E7490E" w:rsidRPr="007A7835" w:rsidTr="00E7490E">
              <w:trPr>
                <w:trHeight w:val="175"/>
              </w:trPr>
              <w:tc>
                <w:tcPr>
                  <w:tcW w:w="2863" w:type="dxa"/>
                  <w:shd w:val="clear" w:color="auto" w:fill="2F5496" w:themeFill="accent1" w:themeFillShade="BF"/>
                </w:tcPr>
                <w:p w:rsidR="00E7490E" w:rsidRPr="007A7835" w:rsidRDefault="00E7490E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A7835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63" w:type="dxa"/>
                  <w:shd w:val="clear" w:color="auto" w:fill="2F5496" w:themeFill="accent1" w:themeFillShade="BF"/>
                </w:tcPr>
                <w:p w:rsidR="00E7490E" w:rsidRPr="007A7835" w:rsidRDefault="00E7490E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A7835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E7490E" w:rsidRPr="007A7835" w:rsidTr="00E7490E">
              <w:trPr>
                <w:trHeight w:val="53"/>
              </w:trPr>
              <w:tc>
                <w:tcPr>
                  <w:tcW w:w="2863" w:type="dxa"/>
                </w:tcPr>
                <w:p w:rsidR="00E7490E" w:rsidRPr="007A7835" w:rsidRDefault="00E7490E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A7835">
                    <w:rPr>
                      <w:rFonts w:ascii="Century Gothic" w:hAnsi="Century Gothic"/>
                    </w:rPr>
                    <w:t>Username Nuovo Amministratore</w:t>
                  </w:r>
                </w:p>
              </w:tc>
              <w:tc>
                <w:tcPr>
                  <w:tcW w:w="2863" w:type="dxa"/>
                </w:tcPr>
                <w:p w:rsidR="00E7490E" w:rsidRPr="007A7835" w:rsidRDefault="00EB3116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ValeYellow46</w:t>
                  </w:r>
                </w:p>
              </w:tc>
            </w:tr>
          </w:tbl>
          <w:p w:rsidR="00E7490E" w:rsidRPr="007A7835" w:rsidRDefault="00E7490E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       </w:t>
            </w:r>
          </w:p>
          <w:p w:rsidR="00E7490E" w:rsidRPr="007A7835" w:rsidRDefault="00E7490E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      3. </w:t>
            </w:r>
            <w:r>
              <w:rPr>
                <w:rFonts w:ascii="Century Gothic" w:hAnsi="Century Gothic"/>
              </w:rPr>
              <w:t xml:space="preserve"> </w:t>
            </w:r>
            <w:r w:rsidRPr="007A7835">
              <w:rPr>
                <w:rFonts w:ascii="Century Gothic" w:hAnsi="Century Gothic"/>
              </w:rPr>
              <w:t>L’amministratore invia i dati cliccando ‘Inserisci’</w:t>
            </w:r>
          </w:p>
          <w:p w:rsidR="00E7490E" w:rsidRDefault="00E7490E" w:rsidP="00CC0ED1"/>
        </w:tc>
      </w:tr>
      <w:tr w:rsidR="00E7490E" w:rsidTr="00E7490E">
        <w:trPr>
          <w:trHeight w:val="259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E7490E" w:rsidRDefault="00E7490E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E7490E" w:rsidTr="00E7490E">
        <w:trPr>
          <w:trHeight w:val="689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90E" w:rsidRDefault="00E7490E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Il sistema visualizza il seguente messaggio: </w:t>
            </w:r>
            <w:r>
              <w:rPr>
                <w:rFonts w:ascii="Century Gothic" w:hAnsi="Century Gothic"/>
              </w:rPr>
              <w:t>“L’username inserito non appartiene a nessun account studente registrato sulla piattaforma”.</w:t>
            </w:r>
          </w:p>
          <w:p w:rsidR="00E7490E" w:rsidRDefault="00E7490E" w:rsidP="00CC0ED1">
            <w:r w:rsidRPr="007A7835">
              <w:rPr>
                <w:rFonts w:ascii="Century Gothic" w:hAnsi="Century Gothic"/>
              </w:rPr>
              <w:t>Il nuovo amministratore</w:t>
            </w:r>
            <w:r>
              <w:rPr>
                <w:rFonts w:ascii="Century Gothic" w:hAnsi="Century Gothic"/>
              </w:rPr>
              <w:t xml:space="preserve"> non</w:t>
            </w:r>
            <w:r w:rsidRPr="007A7835">
              <w:rPr>
                <w:rFonts w:ascii="Century Gothic" w:hAnsi="Century Gothic"/>
              </w:rPr>
              <w:t xml:space="preserve"> viene inserito.</w:t>
            </w:r>
          </w:p>
        </w:tc>
      </w:tr>
    </w:tbl>
    <w:p w:rsidR="00E7490E" w:rsidRDefault="00E7490E" w:rsidP="00153BAB">
      <w:pPr>
        <w:rPr>
          <w:rFonts w:ascii="Century Gothic" w:hAnsi="Century Gothic"/>
        </w:rPr>
      </w:pPr>
    </w:p>
    <w:p w:rsidR="001B74BB" w:rsidRDefault="001B74BB" w:rsidP="00153BAB">
      <w:pPr>
        <w:rPr>
          <w:rFonts w:ascii="Century Gothic" w:hAnsi="Century Gothic"/>
        </w:rPr>
      </w:pPr>
    </w:p>
    <w:p w:rsidR="001B74BB" w:rsidRDefault="001B74BB" w:rsidP="00153BAB">
      <w:pPr>
        <w:rPr>
          <w:rFonts w:ascii="Century Gothic" w:hAnsi="Century Gothic"/>
        </w:rPr>
      </w:pPr>
    </w:p>
    <w:p w:rsidR="001B74BB" w:rsidRDefault="001B74BB" w:rsidP="00153BAB">
      <w:pPr>
        <w:rPr>
          <w:rFonts w:ascii="Century Gothic" w:hAnsi="Century Gothic"/>
        </w:rPr>
      </w:pPr>
    </w:p>
    <w:p w:rsidR="001B74BB" w:rsidRDefault="001B74BB" w:rsidP="00153BAB">
      <w:pPr>
        <w:rPr>
          <w:rFonts w:ascii="Century Gothic" w:hAnsi="Century Gothic"/>
        </w:rPr>
      </w:pPr>
    </w:p>
    <w:p w:rsidR="001B74BB" w:rsidRDefault="001B74BB" w:rsidP="00153BAB">
      <w:pPr>
        <w:rPr>
          <w:rFonts w:ascii="Century Gothic" w:hAnsi="Century Gothic"/>
        </w:rPr>
      </w:pPr>
    </w:p>
    <w:tbl>
      <w:tblPr>
        <w:tblStyle w:val="Grigliatabella"/>
        <w:tblW w:w="9823" w:type="dxa"/>
        <w:tblLook w:val="04A0" w:firstRow="1" w:lastRow="0" w:firstColumn="1" w:lastColumn="0" w:noHBand="0" w:noVBand="1"/>
      </w:tblPr>
      <w:tblGrid>
        <w:gridCol w:w="4911"/>
        <w:gridCol w:w="4912"/>
      </w:tblGrid>
      <w:tr w:rsidR="00DA2055" w:rsidRPr="007A7835" w:rsidTr="00DA2055">
        <w:trPr>
          <w:trHeight w:val="326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DA2055" w:rsidRPr="007A7835" w:rsidRDefault="00DA2055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  <w:color w:val="FFFFFF" w:themeColor="background1"/>
              </w:rPr>
              <w:lastRenderedPageBreak/>
              <w:t>Test Case ID</w:t>
            </w:r>
            <w:r w:rsidRPr="007A7835"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TC_</w:t>
            </w:r>
            <w:r w:rsidR="00AB168A">
              <w:rPr>
                <w:rFonts w:ascii="Century Gothic" w:hAnsi="Century Gothic"/>
              </w:rPr>
              <w:t>3.1_05</w:t>
            </w:r>
          </w:p>
        </w:tc>
      </w:tr>
      <w:tr w:rsidR="00DA2055" w:rsidRPr="007A7835" w:rsidTr="00DA2055">
        <w:trPr>
          <w:trHeight w:val="326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DA2055" w:rsidRPr="007A7835" w:rsidRDefault="00DA2055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 w:rsidRPr="007A7835"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 w:rsidRPr="007A7835">
              <w:rPr>
                <w:rFonts w:ascii="Century Gothic" w:hAnsi="Century Gothic"/>
                <w:color w:val="FFFFFF" w:themeColor="background1"/>
              </w:rPr>
              <w:t>:</w:t>
            </w:r>
            <w:r w:rsidRPr="007A7835">
              <w:rPr>
                <w:rFonts w:ascii="Century Gothic" w:hAnsi="Century Gothic"/>
              </w:rPr>
              <w:tab/>
            </w:r>
          </w:p>
        </w:tc>
      </w:tr>
      <w:tr w:rsidR="00DA2055" w:rsidRPr="007A7835" w:rsidTr="00DA2055">
        <w:trPr>
          <w:trHeight w:val="693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ha effettuato l’accesso alla piattaforma.</w:t>
            </w:r>
          </w:p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si trova sulla pagina dedicata alle operazioni dell’amministratore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DA2055" w:rsidRPr="007A7835" w:rsidTr="00DA2055">
        <w:trPr>
          <w:trHeight w:val="326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DA2055" w:rsidRPr="007A7835" w:rsidRDefault="00DA2055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 w:rsidRPr="007A7835">
              <w:rPr>
                <w:rFonts w:ascii="Century Gothic" w:hAnsi="Century Gothic"/>
                <w:color w:val="FFFFFF" w:themeColor="background1"/>
              </w:rPr>
              <w:t>Flow of events:</w:t>
            </w:r>
            <w:r w:rsidRPr="007A7835">
              <w:rPr>
                <w:rFonts w:ascii="Century Gothic" w:hAnsi="Century Gothic"/>
                <w:color w:val="FFFFFF" w:themeColor="background1"/>
              </w:rPr>
              <w:tab/>
            </w:r>
          </w:p>
          <w:p w:rsidR="00DA2055" w:rsidRPr="007A7835" w:rsidRDefault="00DA2055" w:rsidP="00CC0ED1">
            <w:pPr>
              <w:rPr>
                <w:rFonts w:ascii="Century Gothic" w:hAnsi="Century Gothic"/>
              </w:rPr>
            </w:pPr>
          </w:p>
        </w:tc>
      </w:tr>
      <w:tr w:rsidR="00DA2055" w:rsidRPr="007A7835" w:rsidTr="001B74BB">
        <w:trPr>
          <w:trHeight w:val="452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55" w:rsidRPr="007A7835" w:rsidRDefault="00DA2055" w:rsidP="00CC0ED1">
            <w:pPr>
              <w:ind w:left="360"/>
              <w:rPr>
                <w:rFonts w:ascii="Century Gothic" w:hAnsi="Century Gothic"/>
              </w:rPr>
            </w:pPr>
          </w:p>
          <w:p w:rsidR="00DA2055" w:rsidRPr="007A7835" w:rsidRDefault="00DA2055" w:rsidP="00D95E8D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procede con l’inserimento tramite ‘Aggiungi Amministratore’</w:t>
            </w:r>
          </w:p>
          <w:p w:rsidR="00DA2055" w:rsidRPr="007A7835" w:rsidRDefault="00DA2055" w:rsidP="00D95E8D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L’amministratore inserisce i dati richiesti: </w:t>
            </w:r>
          </w:p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                                                               </w:t>
            </w:r>
          </w:p>
          <w:tbl>
            <w:tblPr>
              <w:tblStyle w:val="Grigliatabella"/>
              <w:tblW w:w="5706" w:type="dxa"/>
              <w:tblInd w:w="2571" w:type="dxa"/>
              <w:tblLook w:val="04A0" w:firstRow="1" w:lastRow="0" w:firstColumn="1" w:lastColumn="0" w:noHBand="0" w:noVBand="1"/>
            </w:tblPr>
            <w:tblGrid>
              <w:gridCol w:w="2853"/>
              <w:gridCol w:w="2853"/>
            </w:tblGrid>
            <w:tr w:rsidR="00DA2055" w:rsidRPr="007A7835" w:rsidTr="00EB3116">
              <w:trPr>
                <w:trHeight w:val="226"/>
              </w:trPr>
              <w:tc>
                <w:tcPr>
                  <w:tcW w:w="2853" w:type="dxa"/>
                  <w:shd w:val="clear" w:color="auto" w:fill="2F5496" w:themeFill="accent1" w:themeFillShade="BF"/>
                </w:tcPr>
                <w:p w:rsidR="00DA2055" w:rsidRPr="007A7835" w:rsidRDefault="00DA2055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A7835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53" w:type="dxa"/>
                  <w:shd w:val="clear" w:color="auto" w:fill="2F5496" w:themeFill="accent1" w:themeFillShade="BF"/>
                </w:tcPr>
                <w:p w:rsidR="00DA2055" w:rsidRPr="007A7835" w:rsidRDefault="00DA2055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A7835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DA2055" w:rsidRPr="007A7835" w:rsidTr="00EB3116">
              <w:trPr>
                <w:trHeight w:val="70"/>
              </w:trPr>
              <w:tc>
                <w:tcPr>
                  <w:tcW w:w="2853" w:type="dxa"/>
                </w:tcPr>
                <w:p w:rsidR="00DA2055" w:rsidRPr="007A7835" w:rsidRDefault="00DA2055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7A7835">
                    <w:rPr>
                      <w:rFonts w:ascii="Century Gothic" w:hAnsi="Century Gothic"/>
                    </w:rPr>
                    <w:t>Username Nuovo Amministratore</w:t>
                  </w:r>
                </w:p>
              </w:tc>
              <w:tc>
                <w:tcPr>
                  <w:tcW w:w="2853" w:type="dxa"/>
                </w:tcPr>
                <w:p w:rsidR="00DA2055" w:rsidRPr="007A7835" w:rsidRDefault="00EB3116" w:rsidP="00EB3116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Alex52</w:t>
                  </w:r>
                </w:p>
              </w:tc>
            </w:tr>
          </w:tbl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       </w:t>
            </w:r>
          </w:p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      3. </w:t>
            </w:r>
            <w:r>
              <w:rPr>
                <w:rFonts w:ascii="Century Gothic" w:hAnsi="Century Gothic"/>
              </w:rPr>
              <w:t xml:space="preserve"> </w:t>
            </w:r>
            <w:r w:rsidRPr="007A7835">
              <w:rPr>
                <w:rFonts w:ascii="Century Gothic" w:hAnsi="Century Gothic"/>
              </w:rPr>
              <w:t>L’amministratore invia i dati cliccando ‘Inserisci’</w:t>
            </w:r>
          </w:p>
        </w:tc>
      </w:tr>
      <w:tr w:rsidR="00DA2055" w:rsidRPr="007A7835" w:rsidTr="00DA2055">
        <w:trPr>
          <w:trHeight w:val="318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DA2055" w:rsidRPr="007A7835" w:rsidTr="00DA2055">
        <w:trPr>
          <w:trHeight w:val="838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05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Il sistema visualizza il seguente messaggio: </w:t>
            </w:r>
            <w:r>
              <w:rPr>
                <w:rFonts w:ascii="Century Gothic" w:hAnsi="Century Gothic"/>
              </w:rPr>
              <w:t>“L’username inserito appartiene ad un account studente registrato sulla piattaforma”.</w:t>
            </w:r>
          </w:p>
          <w:p w:rsidR="00DA2055" w:rsidRPr="007A7835" w:rsidRDefault="00DA2055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 xml:space="preserve"> Il nuovo amministratore viene inserito correttamente.</w:t>
            </w:r>
          </w:p>
        </w:tc>
      </w:tr>
    </w:tbl>
    <w:p w:rsidR="000D580A" w:rsidRDefault="000D580A" w:rsidP="00DA2055">
      <w:pPr>
        <w:spacing w:after="0"/>
        <w:rPr>
          <w:rFonts w:ascii="Century Gothic" w:hAnsi="Century Gothic"/>
          <w:b/>
        </w:rPr>
      </w:pPr>
    </w:p>
    <w:p w:rsidR="00DA2055" w:rsidRDefault="00DA2055" w:rsidP="00DA2055">
      <w:pPr>
        <w:spacing w:after="0"/>
        <w:rPr>
          <w:rFonts w:ascii="Century Gothic" w:hAnsi="Century Gothic"/>
          <w:b/>
        </w:rPr>
      </w:pPr>
      <w:r w:rsidRPr="00153BAB">
        <w:rPr>
          <w:rFonts w:ascii="Century Gothic" w:hAnsi="Century Gothic"/>
          <w:b/>
        </w:rPr>
        <w:t>TC_</w:t>
      </w:r>
      <w:r>
        <w:rPr>
          <w:rFonts w:ascii="Century Gothic" w:hAnsi="Century Gothic"/>
          <w:b/>
        </w:rPr>
        <w:t>3</w:t>
      </w:r>
      <w:r w:rsidRPr="00153BAB">
        <w:rPr>
          <w:rFonts w:ascii="Century Gothic" w:hAnsi="Century Gothic"/>
          <w:b/>
        </w:rPr>
        <w:t>.</w:t>
      </w:r>
      <w:r>
        <w:rPr>
          <w:rFonts w:ascii="Century Gothic" w:hAnsi="Century Gothic"/>
          <w:b/>
        </w:rPr>
        <w:t>2</w:t>
      </w:r>
      <w:r w:rsidRPr="00153BAB">
        <w:rPr>
          <w:rFonts w:ascii="Century Gothic" w:hAnsi="Century Gothic"/>
          <w:b/>
        </w:rPr>
        <w:t xml:space="preserve"> </w:t>
      </w:r>
      <w:proofErr w:type="spellStart"/>
      <w:r w:rsidRPr="00153BAB">
        <w:rPr>
          <w:rFonts w:ascii="Century Gothic" w:hAnsi="Century Gothic"/>
          <w:b/>
        </w:rPr>
        <w:t>TEST_</w:t>
      </w:r>
      <w:r>
        <w:rPr>
          <w:rFonts w:ascii="Century Gothic" w:hAnsi="Century Gothic"/>
          <w:b/>
        </w:rPr>
        <w:t>InserirePreferenza</w:t>
      </w:r>
      <w:proofErr w:type="spellEnd"/>
    </w:p>
    <w:p w:rsidR="000D580A" w:rsidRDefault="000D580A" w:rsidP="00DA2055">
      <w:pPr>
        <w:spacing w:after="0"/>
        <w:rPr>
          <w:rFonts w:ascii="Century Gothic" w:hAnsi="Century Gothic"/>
          <w:b/>
        </w:rPr>
      </w:pPr>
    </w:p>
    <w:tbl>
      <w:tblPr>
        <w:tblStyle w:val="Grigliatabella"/>
        <w:tblW w:w="9867" w:type="dxa"/>
        <w:tblLook w:val="04A0" w:firstRow="1" w:lastRow="0" w:firstColumn="1" w:lastColumn="0" w:noHBand="0" w:noVBand="1"/>
      </w:tblPr>
      <w:tblGrid>
        <w:gridCol w:w="4933"/>
        <w:gridCol w:w="4934"/>
      </w:tblGrid>
      <w:tr w:rsidR="000D580A" w:rsidTr="000D580A">
        <w:trPr>
          <w:trHeight w:val="322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0D580A" w:rsidRDefault="000D580A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0A" w:rsidRPr="003D40D3" w:rsidRDefault="000D580A" w:rsidP="00CC0ED1">
            <w:pPr>
              <w:rPr>
                <w:rFonts w:ascii="Century Gothic" w:hAnsi="Century Gothic"/>
              </w:rPr>
            </w:pPr>
            <w:r w:rsidRPr="003D40D3">
              <w:rPr>
                <w:rFonts w:ascii="Century Gothic" w:hAnsi="Century Gothic"/>
              </w:rPr>
              <w:t>TC_3.2</w:t>
            </w:r>
            <w:r w:rsidR="003D40D3">
              <w:rPr>
                <w:rFonts w:ascii="Century Gothic" w:hAnsi="Century Gothic"/>
              </w:rPr>
              <w:t>_01</w:t>
            </w:r>
          </w:p>
        </w:tc>
      </w:tr>
      <w:tr w:rsidR="000D580A" w:rsidTr="000D580A">
        <w:trPr>
          <w:trHeight w:val="322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0D580A" w:rsidRDefault="000D580A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0D580A" w:rsidTr="000D580A">
        <w:trPr>
          <w:trHeight w:val="686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0A" w:rsidRDefault="000D580A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deve aver effettuato l’accesso.</w:t>
            </w:r>
          </w:p>
          <w:p w:rsidR="000D580A" w:rsidRDefault="000D580A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si trova sulla pagina dedicata alle operazioni dell’amministratore</w:t>
            </w:r>
            <w:r>
              <w:rPr>
                <w:rFonts w:ascii="Century Gothic" w:hAnsi="Century Gothic"/>
              </w:rPr>
              <w:t>.</w:t>
            </w:r>
          </w:p>
          <w:p w:rsidR="000D580A" w:rsidRDefault="000D580A" w:rsidP="00CC0ED1">
            <w:pPr>
              <w:rPr>
                <w:rFonts w:ascii="Century Gothic" w:hAnsi="Century Gothic"/>
              </w:rPr>
            </w:pPr>
          </w:p>
        </w:tc>
      </w:tr>
      <w:tr w:rsidR="000D580A" w:rsidTr="000D580A">
        <w:trPr>
          <w:trHeight w:val="322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0D580A" w:rsidRDefault="000D580A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0D580A" w:rsidRDefault="000D580A" w:rsidP="00CC0ED1">
            <w:pPr>
              <w:rPr>
                <w:rFonts w:ascii="Century Gothic" w:hAnsi="Century Gothic"/>
              </w:rPr>
            </w:pPr>
          </w:p>
        </w:tc>
      </w:tr>
      <w:tr w:rsidR="000D580A" w:rsidTr="000D580A">
        <w:trPr>
          <w:trHeight w:val="1318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0A" w:rsidRDefault="000D580A" w:rsidP="00D95E8D">
            <w:pPr>
              <w:pStyle w:val="Paragrafoelenco"/>
              <w:numPr>
                <w:ilvl w:val="0"/>
                <w:numId w:val="14"/>
              </w:numPr>
            </w:pPr>
            <w:r>
              <w:rPr>
                <w:rFonts w:ascii="Century Gothic" w:hAnsi="Century Gothic"/>
              </w:rPr>
              <w:t>L’amministratore accede all’area riservata agli amministratori.</w:t>
            </w:r>
          </w:p>
          <w:p w:rsidR="000D580A" w:rsidRDefault="000D580A" w:rsidP="00D95E8D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L’amministratore clicca su “Aggiungi Preferenza” e compila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0D580A" w:rsidRDefault="000D580A" w:rsidP="00CC0ED1"/>
          <w:tbl>
            <w:tblPr>
              <w:tblStyle w:val="Grigliatabella"/>
              <w:tblW w:w="4456" w:type="dxa"/>
              <w:tblInd w:w="2583" w:type="dxa"/>
              <w:tblLook w:val="04A0" w:firstRow="1" w:lastRow="0" w:firstColumn="1" w:lastColumn="0" w:noHBand="0" w:noVBand="1"/>
            </w:tblPr>
            <w:tblGrid>
              <w:gridCol w:w="2228"/>
              <w:gridCol w:w="2228"/>
            </w:tblGrid>
            <w:tr w:rsidR="000D580A" w:rsidTr="000D580A">
              <w:trPr>
                <w:trHeight w:val="206"/>
              </w:trPr>
              <w:tc>
                <w:tcPr>
                  <w:tcW w:w="2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hideMark/>
                </w:tcPr>
                <w:p w:rsidR="000D580A" w:rsidRDefault="000D580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1" w:themeFillShade="BF"/>
                  <w:hideMark/>
                </w:tcPr>
                <w:p w:rsidR="000D580A" w:rsidRDefault="000D580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0D580A" w:rsidTr="000D580A">
              <w:trPr>
                <w:trHeight w:val="65"/>
              </w:trPr>
              <w:tc>
                <w:tcPr>
                  <w:tcW w:w="2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580A" w:rsidRDefault="000D580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 preferenza</w:t>
                  </w:r>
                </w:p>
              </w:tc>
              <w:tc>
                <w:tcPr>
                  <w:tcW w:w="2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580A" w:rsidRPr="00465369" w:rsidRDefault="00465369" w:rsidP="00465369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465369">
                    <w:rPr>
                      <w:rFonts w:ascii="Century Gothic" w:hAnsi="Century Gothic"/>
                      <w:sz w:val="22"/>
                      <w:szCs w:val="22"/>
                    </w:rPr>
                    <w:t>Matematica</w:t>
                  </w:r>
                </w:p>
              </w:tc>
            </w:tr>
          </w:tbl>
          <w:p w:rsidR="000D580A" w:rsidRDefault="000D580A" w:rsidP="00CC0ED1">
            <w:pPr>
              <w:ind w:left="360"/>
              <w:rPr>
                <w:rFonts w:ascii="Century Gothic" w:hAnsi="Century Gothic"/>
              </w:rPr>
            </w:pPr>
          </w:p>
          <w:p w:rsidR="000D580A" w:rsidRDefault="000D580A" w:rsidP="00CC0ED1">
            <w:p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    L’amministratore invia i dati cliccando “Aggiungi”.</w:t>
            </w:r>
          </w:p>
          <w:p w:rsidR="000D580A" w:rsidRDefault="000D580A" w:rsidP="00CC0ED1"/>
        </w:tc>
      </w:tr>
      <w:tr w:rsidR="000D580A" w:rsidTr="000D580A">
        <w:trPr>
          <w:trHeight w:val="314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0D580A" w:rsidRDefault="000D580A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0D580A" w:rsidTr="000D580A">
        <w:trPr>
          <w:trHeight w:val="829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0A" w:rsidRDefault="000D580A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visualizza il seguente messaggio:</w:t>
            </w:r>
            <w:r w:rsidR="00465369">
              <w:rPr>
                <w:rFonts w:ascii="Century Gothic" w:hAnsi="Century Gothic"/>
              </w:rPr>
              <w:t xml:space="preserve"> “Il valore inserito è già presente sulla piattaforma”</w:t>
            </w:r>
          </w:p>
          <w:p w:rsidR="000D580A" w:rsidRDefault="000D580A" w:rsidP="00CC0ED1">
            <w:r>
              <w:rPr>
                <w:rFonts w:ascii="Century Gothic" w:hAnsi="Century Gothic"/>
              </w:rPr>
              <w:t>La nuova preferenza non viene aggiunta.</w:t>
            </w:r>
          </w:p>
        </w:tc>
      </w:tr>
    </w:tbl>
    <w:p w:rsidR="000D580A" w:rsidRDefault="000D580A" w:rsidP="00DA2055">
      <w:pPr>
        <w:spacing w:after="0"/>
        <w:rPr>
          <w:rFonts w:ascii="Century Gothic" w:hAnsi="Century Gothic"/>
          <w:b/>
        </w:rPr>
      </w:pPr>
    </w:p>
    <w:p w:rsidR="00DA2055" w:rsidRDefault="00DA2055" w:rsidP="00153BAB">
      <w:pPr>
        <w:rPr>
          <w:rFonts w:ascii="Century Gothic" w:hAnsi="Century Gothic"/>
        </w:rPr>
      </w:pPr>
    </w:p>
    <w:tbl>
      <w:tblPr>
        <w:tblStyle w:val="Grigliatabella"/>
        <w:tblW w:w="9971" w:type="dxa"/>
        <w:tblLook w:val="04A0" w:firstRow="1" w:lastRow="0" w:firstColumn="1" w:lastColumn="0" w:noHBand="0" w:noVBand="1"/>
      </w:tblPr>
      <w:tblGrid>
        <w:gridCol w:w="4984"/>
        <w:gridCol w:w="4987"/>
      </w:tblGrid>
      <w:tr w:rsidR="000D580A" w:rsidTr="006E7EA1">
        <w:trPr>
          <w:trHeight w:val="429"/>
        </w:trPr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0D580A" w:rsidRDefault="000D580A" w:rsidP="00CC0ED1">
            <w:pPr>
              <w:tabs>
                <w:tab w:val="center" w:pos="23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lastRenderedPageBreak/>
              <w:t>Test Case ID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0A" w:rsidRPr="003D40D3" w:rsidRDefault="000D580A" w:rsidP="00CC0ED1">
            <w:pPr>
              <w:rPr>
                <w:rFonts w:ascii="Century Gothic" w:hAnsi="Century Gothic"/>
              </w:rPr>
            </w:pPr>
            <w:r w:rsidRPr="003D40D3">
              <w:rPr>
                <w:rFonts w:ascii="Century Gothic" w:hAnsi="Century Gothic"/>
              </w:rPr>
              <w:t>TC_3.2</w:t>
            </w:r>
            <w:r w:rsidR="003D40D3">
              <w:rPr>
                <w:rFonts w:ascii="Century Gothic" w:hAnsi="Century Gothic"/>
              </w:rPr>
              <w:t>_07</w:t>
            </w:r>
          </w:p>
        </w:tc>
      </w:tr>
      <w:tr w:rsidR="000D580A" w:rsidTr="006E7EA1">
        <w:trPr>
          <w:trHeight w:val="429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0D580A" w:rsidRDefault="000D580A" w:rsidP="00CC0ED1">
            <w:pPr>
              <w:tabs>
                <w:tab w:val="left" w:pos="2113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color w:val="FFFFFF" w:themeColor="background1"/>
              </w:rPr>
              <w:t>Pre-condition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>:</w:t>
            </w:r>
            <w:r>
              <w:rPr>
                <w:rFonts w:ascii="Century Gothic" w:hAnsi="Century Gothic"/>
              </w:rPr>
              <w:tab/>
            </w:r>
          </w:p>
        </w:tc>
      </w:tr>
      <w:tr w:rsidR="000D580A" w:rsidTr="006E7EA1">
        <w:trPr>
          <w:trHeight w:val="913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0A" w:rsidRDefault="000D580A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deve aver effettuato l’accesso.</w:t>
            </w:r>
          </w:p>
          <w:p w:rsidR="000D580A" w:rsidRDefault="000D580A" w:rsidP="00CC0ED1">
            <w:pPr>
              <w:rPr>
                <w:rFonts w:ascii="Century Gothic" w:hAnsi="Century Gothic"/>
              </w:rPr>
            </w:pPr>
            <w:r w:rsidRPr="007A7835">
              <w:rPr>
                <w:rFonts w:ascii="Century Gothic" w:hAnsi="Century Gothic"/>
              </w:rPr>
              <w:t>L’amministratore si trova sulla pagina dedicata alle operazioni dell’amministratore</w:t>
            </w:r>
            <w:r>
              <w:rPr>
                <w:rFonts w:ascii="Century Gothic" w:hAnsi="Century Gothic"/>
              </w:rPr>
              <w:t>.</w:t>
            </w:r>
          </w:p>
          <w:p w:rsidR="000D580A" w:rsidRDefault="000D580A" w:rsidP="00CC0ED1">
            <w:pPr>
              <w:rPr>
                <w:rFonts w:ascii="Century Gothic" w:hAnsi="Century Gothic"/>
              </w:rPr>
            </w:pPr>
          </w:p>
        </w:tc>
      </w:tr>
      <w:tr w:rsidR="000D580A" w:rsidTr="006E7EA1">
        <w:trPr>
          <w:trHeight w:val="429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0D580A" w:rsidRDefault="000D580A" w:rsidP="00CC0ED1">
            <w:pPr>
              <w:tabs>
                <w:tab w:val="left" w:pos="3456"/>
              </w:tabs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Flow of events:</w:t>
            </w:r>
            <w:r>
              <w:rPr>
                <w:rFonts w:ascii="Century Gothic" w:hAnsi="Century Gothic"/>
                <w:color w:val="FFFFFF" w:themeColor="background1"/>
              </w:rPr>
              <w:tab/>
            </w:r>
          </w:p>
          <w:p w:rsidR="000D580A" w:rsidRDefault="000D580A" w:rsidP="00CC0ED1">
            <w:pPr>
              <w:rPr>
                <w:rFonts w:ascii="Century Gothic" w:hAnsi="Century Gothic"/>
              </w:rPr>
            </w:pPr>
          </w:p>
        </w:tc>
      </w:tr>
      <w:tr w:rsidR="000D580A" w:rsidTr="006E7EA1">
        <w:trPr>
          <w:trHeight w:val="1755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0A" w:rsidRDefault="000D580A" w:rsidP="00CC0ED1">
            <w:pPr>
              <w:ind w:left="360"/>
              <w:rPr>
                <w:rFonts w:ascii="Century Gothic" w:hAnsi="Century Gothic"/>
              </w:rPr>
            </w:pPr>
          </w:p>
          <w:p w:rsidR="000D580A" w:rsidRDefault="000D580A" w:rsidP="00D95E8D">
            <w:pPr>
              <w:numPr>
                <w:ilvl w:val="0"/>
                <w:numId w:val="15"/>
              </w:num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accede all’area riservata agli amministratori.</w:t>
            </w:r>
          </w:p>
          <w:p w:rsidR="000D580A" w:rsidRPr="00F413C2" w:rsidRDefault="000D580A" w:rsidP="00D95E8D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L’amministratore clicca su “Aggiungi Preferenza” e compila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0D580A" w:rsidRPr="00956DBA" w:rsidRDefault="000D580A" w:rsidP="00CC0ED1">
            <w:pPr>
              <w:spacing w:line="259" w:lineRule="auto"/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4504" w:type="dxa"/>
              <w:tblInd w:w="2612" w:type="dxa"/>
              <w:tblLook w:val="04A0" w:firstRow="1" w:lastRow="0" w:firstColumn="1" w:lastColumn="0" w:noHBand="0" w:noVBand="1"/>
            </w:tblPr>
            <w:tblGrid>
              <w:gridCol w:w="2252"/>
              <w:gridCol w:w="2252"/>
            </w:tblGrid>
            <w:tr w:rsidR="000D580A" w:rsidRPr="00956DBA" w:rsidTr="006E7EA1">
              <w:trPr>
                <w:trHeight w:val="275"/>
              </w:trPr>
              <w:tc>
                <w:tcPr>
                  <w:tcW w:w="2252" w:type="dxa"/>
                  <w:shd w:val="clear" w:color="auto" w:fill="2F5496" w:themeFill="accent1" w:themeFillShade="BF"/>
                </w:tcPr>
                <w:p w:rsidR="000D580A" w:rsidRPr="00956DBA" w:rsidRDefault="000D580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956DBA">
                    <w:rPr>
                      <w:rFonts w:ascii="Century Gothic" w:hAnsi="Century Gothic"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52" w:type="dxa"/>
                  <w:shd w:val="clear" w:color="auto" w:fill="2F5496" w:themeFill="accent1" w:themeFillShade="BF"/>
                </w:tcPr>
                <w:p w:rsidR="000D580A" w:rsidRPr="00956DBA" w:rsidRDefault="000D580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 w:rsidRPr="00956DBA">
                    <w:rPr>
                      <w:rFonts w:ascii="Century Gothic" w:hAnsi="Century Gothic"/>
                      <w:color w:val="FFFFFF" w:themeColor="background1"/>
                    </w:rPr>
                    <w:t>Valore</w:t>
                  </w:r>
                </w:p>
              </w:tc>
            </w:tr>
            <w:tr w:rsidR="000D580A" w:rsidRPr="00956DBA" w:rsidTr="006E7EA1">
              <w:trPr>
                <w:trHeight w:val="87"/>
              </w:trPr>
              <w:tc>
                <w:tcPr>
                  <w:tcW w:w="2252" w:type="dxa"/>
                </w:tcPr>
                <w:p w:rsidR="000D580A" w:rsidRPr="00956DBA" w:rsidRDefault="000D580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Nome preferenza</w:t>
                  </w:r>
                </w:p>
              </w:tc>
              <w:tc>
                <w:tcPr>
                  <w:tcW w:w="2252" w:type="dxa"/>
                </w:tcPr>
                <w:p w:rsidR="000D580A" w:rsidRPr="00956DBA" w:rsidRDefault="00465369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Programmazione Web</w:t>
                  </w:r>
                </w:p>
              </w:tc>
            </w:tr>
            <w:tr w:rsidR="00AB168A" w:rsidRPr="00956DBA" w:rsidTr="006E7EA1">
              <w:trPr>
                <w:trHeight w:val="87"/>
              </w:trPr>
              <w:tc>
                <w:tcPr>
                  <w:tcW w:w="2252" w:type="dxa"/>
                </w:tcPr>
                <w:p w:rsidR="00AB168A" w:rsidRDefault="00AB168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ID</w:t>
                  </w:r>
                </w:p>
              </w:tc>
              <w:tc>
                <w:tcPr>
                  <w:tcW w:w="2252" w:type="dxa"/>
                </w:tcPr>
                <w:p w:rsidR="00AB168A" w:rsidRDefault="00AB168A" w:rsidP="00CC0ED1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135</w:t>
                  </w:r>
                </w:p>
              </w:tc>
            </w:tr>
          </w:tbl>
          <w:p w:rsidR="000D580A" w:rsidRPr="00956DBA" w:rsidRDefault="000D580A" w:rsidP="00CC0ED1">
            <w:pPr>
              <w:spacing w:line="259" w:lineRule="auto"/>
              <w:ind w:left="360"/>
              <w:rPr>
                <w:rFonts w:ascii="Century Gothic" w:hAnsi="Century Gothic"/>
              </w:rPr>
            </w:pPr>
          </w:p>
          <w:p w:rsidR="000D580A" w:rsidRPr="00956DBA" w:rsidRDefault="000D580A" w:rsidP="00CC0ED1">
            <w:pPr>
              <w:spacing w:line="259" w:lineRule="auto"/>
              <w:ind w:left="360"/>
              <w:rPr>
                <w:rFonts w:ascii="Century Gothic" w:hAnsi="Century Gothic"/>
              </w:rPr>
            </w:pPr>
            <w:r w:rsidRPr="00956DBA">
              <w:rPr>
                <w:rFonts w:ascii="Century Gothic" w:hAnsi="Century Gothic"/>
              </w:rPr>
              <w:t>3.    L</w:t>
            </w:r>
            <w:r>
              <w:rPr>
                <w:rFonts w:ascii="Century Gothic" w:hAnsi="Century Gothic"/>
              </w:rPr>
              <w:t>’amministratore</w:t>
            </w:r>
            <w:r w:rsidRPr="00956DBA">
              <w:rPr>
                <w:rFonts w:ascii="Century Gothic" w:hAnsi="Century Gothic"/>
              </w:rPr>
              <w:t xml:space="preserve"> invia i dati cliccando “</w:t>
            </w:r>
            <w:r>
              <w:rPr>
                <w:rFonts w:ascii="Century Gothic" w:hAnsi="Century Gothic"/>
              </w:rPr>
              <w:t>Aggiungi</w:t>
            </w:r>
            <w:r w:rsidRPr="00956DBA">
              <w:rPr>
                <w:rFonts w:ascii="Century Gothic" w:hAnsi="Century Gothic"/>
              </w:rPr>
              <w:t>”</w:t>
            </w:r>
          </w:p>
          <w:p w:rsidR="000D580A" w:rsidRDefault="000D580A" w:rsidP="00CC0ED1"/>
        </w:tc>
      </w:tr>
      <w:tr w:rsidR="000D580A" w:rsidTr="006E7EA1">
        <w:trPr>
          <w:trHeight w:val="419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:rsidR="000D580A" w:rsidRDefault="000D580A" w:rsidP="00CC0E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Oracle:</w:t>
            </w:r>
          </w:p>
        </w:tc>
      </w:tr>
      <w:tr w:rsidR="000D580A" w:rsidTr="006E7EA1">
        <w:trPr>
          <w:trHeight w:val="1104"/>
        </w:trPr>
        <w:tc>
          <w:tcPr>
            <w:tcW w:w="9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0A" w:rsidRPr="00956DBA" w:rsidRDefault="000D580A" w:rsidP="00CC0ED1">
            <w:pPr>
              <w:spacing w:line="259" w:lineRule="auto"/>
              <w:rPr>
                <w:rFonts w:ascii="Century Gothic" w:hAnsi="Century Gothic"/>
              </w:rPr>
            </w:pPr>
            <w:r w:rsidRPr="00956DBA">
              <w:rPr>
                <w:rFonts w:ascii="Century Gothic" w:hAnsi="Century Gothic"/>
              </w:rPr>
              <w:t xml:space="preserve">Il sistema visualizza il seguente messaggio:” Il campo </w:t>
            </w:r>
            <w:r w:rsidR="00465369">
              <w:rPr>
                <w:rFonts w:ascii="Century Gothic" w:hAnsi="Century Gothic"/>
              </w:rPr>
              <w:t>richiesto è stato compilato correttamente</w:t>
            </w:r>
            <w:r w:rsidRPr="00956DBA">
              <w:rPr>
                <w:rFonts w:ascii="Century Gothic" w:hAnsi="Century Gothic"/>
              </w:rPr>
              <w:t>.”</w:t>
            </w:r>
          </w:p>
          <w:p w:rsidR="000D580A" w:rsidRDefault="000D580A" w:rsidP="00CC0ED1">
            <w:r w:rsidRPr="00956DBA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a nuova preferenza</w:t>
            </w:r>
            <w:r w:rsidRPr="00956DBA">
              <w:rPr>
                <w:rFonts w:ascii="Century Gothic" w:hAnsi="Century Gothic"/>
              </w:rPr>
              <w:t xml:space="preserve"> viene </w:t>
            </w:r>
            <w:r>
              <w:rPr>
                <w:rFonts w:ascii="Century Gothic" w:hAnsi="Century Gothic"/>
              </w:rPr>
              <w:t>aggiunt</w:t>
            </w:r>
            <w:r w:rsidR="00465369">
              <w:rPr>
                <w:rFonts w:ascii="Century Gothic" w:hAnsi="Century Gothic"/>
              </w:rPr>
              <w:t>a</w:t>
            </w:r>
            <w:r w:rsidRPr="00956DBA">
              <w:rPr>
                <w:rFonts w:ascii="Century Gothic" w:hAnsi="Century Gothic"/>
              </w:rPr>
              <w:t>.</w:t>
            </w:r>
          </w:p>
        </w:tc>
      </w:tr>
    </w:tbl>
    <w:p w:rsidR="000D580A" w:rsidRPr="00153BAB" w:rsidRDefault="000D580A" w:rsidP="00153BAB">
      <w:pPr>
        <w:rPr>
          <w:rFonts w:ascii="Century Gothic" w:hAnsi="Century Gothic"/>
        </w:rPr>
      </w:pPr>
    </w:p>
    <w:sectPr w:rsidR="000D580A" w:rsidRPr="00153BAB" w:rsidSect="0076479B">
      <w:footerReference w:type="default" r:id="rId15"/>
      <w:pgSz w:w="11907" w:h="16839" w:code="1"/>
      <w:pgMar w:top="993" w:right="1418" w:bottom="709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EB8" w:rsidRDefault="00A63EB8">
      <w:pPr>
        <w:spacing w:after="0" w:line="240" w:lineRule="auto"/>
      </w:pPr>
      <w:r>
        <w:separator/>
      </w:r>
    </w:p>
  </w:endnote>
  <w:endnote w:type="continuationSeparator" w:id="0">
    <w:p w:rsidR="00A63EB8" w:rsidRDefault="00A6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B2" w:rsidRDefault="001151B2">
    <w:pPr>
      <w:pStyle w:val="Pidipagina"/>
      <w:jc w:val="right"/>
    </w:pPr>
    <w:r>
      <w:t>pag.</w:t>
    </w:r>
    <w:sdt>
      <w:sdtPr>
        <w:id w:val="-1673350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1151B2" w:rsidRDefault="001151B2">
    <w:pPr>
      <w:pStyle w:val="Pidipagina"/>
    </w:pPr>
    <w:r>
      <w:t>test case specificatio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B2" w:rsidRDefault="001151B2">
    <w:pPr>
      <w:pStyle w:val="Pidipagina"/>
    </w:pPr>
    <w:r>
      <w:t>Test case specification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B2" w:rsidRDefault="001151B2">
    <w:pPr>
      <w:pStyle w:val="Pidipagina"/>
      <w:jc w:val="right"/>
    </w:pPr>
  </w:p>
  <w:p w:rsidR="001151B2" w:rsidRDefault="001151B2">
    <w:pPr>
      <w:pStyle w:val="Pidipagina"/>
      <w:jc w:val="right"/>
    </w:pPr>
    <w:r>
      <w:t>pag.</w:t>
    </w:r>
    <w:sdt>
      <w:sdtPr>
        <w:id w:val="-264150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1151B2" w:rsidRPr="0026167D" w:rsidRDefault="001151B2">
    <w:pPr>
      <w:pStyle w:val="Pidipagina"/>
    </w:pPr>
    <w: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EB8" w:rsidRDefault="00A63EB8">
      <w:pPr>
        <w:spacing w:after="0" w:line="240" w:lineRule="auto"/>
      </w:pPr>
      <w:r>
        <w:separator/>
      </w:r>
    </w:p>
  </w:footnote>
  <w:footnote w:type="continuationSeparator" w:id="0">
    <w:p w:rsidR="00A63EB8" w:rsidRDefault="00A63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B2" w:rsidRDefault="001151B2" w:rsidP="00963728">
    <w:pPr>
      <w:pStyle w:val="Intestazione"/>
      <w:jc w:val="center"/>
      <w:rPr>
        <w:rFonts w:ascii="Garamond" w:hAnsi="Garamond"/>
        <w:szCs w:val="24"/>
      </w:rPr>
    </w:pPr>
    <w:r>
      <w:rPr>
        <w:noProof/>
      </w:rPr>
      <w:drawing>
        <wp:anchor distT="0" distB="0" distL="180340" distR="180340" simplePos="0" relativeHeight="251660288" behindDoc="0" locked="0" layoutInCell="1" allowOverlap="0" wp14:anchorId="418AC2A4" wp14:editId="0359DC7B">
          <wp:simplePos x="0" y="0"/>
          <wp:positionH relativeFrom="column">
            <wp:posOffset>-409575</wp:posOffset>
          </wp:positionH>
          <wp:positionV relativeFrom="page">
            <wp:posOffset>49530</wp:posOffset>
          </wp:positionV>
          <wp:extent cx="867410" cy="867410"/>
          <wp:effectExtent l="0" t="0" r="8890" b="8890"/>
          <wp:wrapSquare wrapText="right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hAnsi="Garamond"/>
        <w:szCs w:val="24"/>
      </w:rPr>
      <w:t>Laurea Triennale in informatica-Università di Salerno</w:t>
    </w:r>
  </w:p>
  <w:p w:rsidR="001151B2" w:rsidRDefault="001151B2" w:rsidP="00963728">
    <w:pPr>
      <w:pStyle w:val="Intestazione"/>
      <w:jc w:val="center"/>
      <w:rPr>
        <w:rFonts w:ascii="Garamond" w:hAnsi="Garamond"/>
        <w:szCs w:val="24"/>
      </w:rPr>
    </w:pPr>
    <w:r>
      <w:rPr>
        <w:rFonts w:ascii="Garamond" w:hAnsi="Garamond"/>
        <w:szCs w:val="24"/>
      </w:rPr>
      <w:t xml:space="preserve">Corso di </w:t>
    </w:r>
    <w:r>
      <w:rPr>
        <w:rFonts w:ascii="Garamond" w:hAnsi="Garamond"/>
        <w:i/>
        <w:szCs w:val="24"/>
      </w:rPr>
      <w:t>Ingegneria del Software</w:t>
    </w:r>
    <w:r>
      <w:rPr>
        <w:rFonts w:ascii="Garamond" w:hAnsi="Garamond"/>
        <w:szCs w:val="24"/>
      </w:rPr>
      <w:t xml:space="preserve">- Prof.ssa </w:t>
    </w:r>
    <w:proofErr w:type="spellStart"/>
    <w:proofErr w:type="gramStart"/>
    <w:r>
      <w:rPr>
        <w:rFonts w:ascii="Garamond" w:hAnsi="Garamond"/>
        <w:szCs w:val="24"/>
      </w:rPr>
      <w:t>F.Ferrucci</w:t>
    </w:r>
    <w:proofErr w:type="spellEnd"/>
    <w:proofErr w:type="gramEnd"/>
  </w:p>
  <w:p w:rsidR="001151B2" w:rsidRDefault="001151B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B2" w:rsidRDefault="001151B2" w:rsidP="00963728">
    <w:pPr>
      <w:pStyle w:val="Intestazione"/>
      <w:jc w:val="center"/>
      <w:rPr>
        <w:rFonts w:ascii="Garamond" w:hAnsi="Garamond"/>
        <w:szCs w:val="24"/>
      </w:rPr>
    </w:pPr>
    <w:r>
      <w:rPr>
        <w:noProof/>
      </w:rPr>
      <w:drawing>
        <wp:anchor distT="0" distB="0" distL="180340" distR="180340" simplePos="0" relativeHeight="251658240" behindDoc="0" locked="0" layoutInCell="1" allowOverlap="0">
          <wp:simplePos x="0" y="0"/>
          <wp:positionH relativeFrom="column">
            <wp:posOffset>-409575</wp:posOffset>
          </wp:positionH>
          <wp:positionV relativeFrom="page">
            <wp:posOffset>49530</wp:posOffset>
          </wp:positionV>
          <wp:extent cx="867410" cy="86741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hAnsi="Garamond"/>
        <w:szCs w:val="24"/>
      </w:rPr>
      <w:t>Laurea Triennale in informatica-Università di Salerno</w:t>
    </w:r>
  </w:p>
  <w:p w:rsidR="001151B2" w:rsidRDefault="001151B2" w:rsidP="00963728">
    <w:pPr>
      <w:pStyle w:val="Intestazione"/>
      <w:jc w:val="center"/>
      <w:rPr>
        <w:rFonts w:ascii="Garamond" w:hAnsi="Garamond"/>
        <w:szCs w:val="24"/>
      </w:rPr>
    </w:pPr>
    <w:r>
      <w:rPr>
        <w:rFonts w:ascii="Garamond" w:hAnsi="Garamond"/>
        <w:szCs w:val="24"/>
      </w:rPr>
      <w:t xml:space="preserve">Corso di </w:t>
    </w:r>
    <w:r>
      <w:rPr>
        <w:rFonts w:ascii="Garamond" w:hAnsi="Garamond"/>
        <w:i/>
        <w:szCs w:val="24"/>
      </w:rPr>
      <w:t>Ingegneria del Software</w:t>
    </w:r>
    <w:r>
      <w:rPr>
        <w:rFonts w:ascii="Garamond" w:hAnsi="Garamond"/>
        <w:szCs w:val="24"/>
      </w:rPr>
      <w:t xml:space="preserve">- Prof.ssa </w:t>
    </w:r>
    <w:proofErr w:type="spellStart"/>
    <w:proofErr w:type="gramStart"/>
    <w:r>
      <w:rPr>
        <w:rFonts w:ascii="Garamond" w:hAnsi="Garamond"/>
        <w:szCs w:val="24"/>
      </w:rPr>
      <w:t>F.Ferrucci</w:t>
    </w:r>
    <w:proofErr w:type="spellEnd"/>
    <w:proofErr w:type="gramEnd"/>
  </w:p>
  <w:p w:rsidR="001151B2" w:rsidRDefault="001151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D7B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ECF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1174"/>
    <w:multiLevelType w:val="multilevel"/>
    <w:tmpl w:val="C96838A6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color w:val="2F5496" w:themeColor="accent1" w:themeShade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892BA1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42CF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1D3E"/>
    <w:multiLevelType w:val="hybridMultilevel"/>
    <w:tmpl w:val="3792354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BB3298D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5AED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54764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multilevel"/>
    <w:tmpl w:val="1C506B86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4EF00710"/>
    <w:multiLevelType w:val="hybridMultilevel"/>
    <w:tmpl w:val="E0D03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1CAD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0232"/>
    <w:multiLevelType w:val="hybridMultilevel"/>
    <w:tmpl w:val="E0D03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16FAE"/>
    <w:multiLevelType w:val="hybridMultilevel"/>
    <w:tmpl w:val="85024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2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it-IT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10DAF"/>
    <w:rsid w:val="00032A91"/>
    <w:rsid w:val="00036F26"/>
    <w:rsid w:val="0004519A"/>
    <w:rsid w:val="000514F8"/>
    <w:rsid w:val="00070E21"/>
    <w:rsid w:val="00072E55"/>
    <w:rsid w:val="00074C8B"/>
    <w:rsid w:val="0009186C"/>
    <w:rsid w:val="0009726A"/>
    <w:rsid w:val="000A00CF"/>
    <w:rsid w:val="000A2BB6"/>
    <w:rsid w:val="000A573B"/>
    <w:rsid w:val="000B199E"/>
    <w:rsid w:val="000C1120"/>
    <w:rsid w:val="000C6A32"/>
    <w:rsid w:val="000C7B85"/>
    <w:rsid w:val="000D580A"/>
    <w:rsid w:val="000D6C2D"/>
    <w:rsid w:val="000E07C3"/>
    <w:rsid w:val="000E288C"/>
    <w:rsid w:val="000F5435"/>
    <w:rsid w:val="001108CF"/>
    <w:rsid w:val="00111897"/>
    <w:rsid w:val="0011272D"/>
    <w:rsid w:val="001131D0"/>
    <w:rsid w:val="001151B2"/>
    <w:rsid w:val="0012211C"/>
    <w:rsid w:val="00126057"/>
    <w:rsid w:val="001355A0"/>
    <w:rsid w:val="00136C8D"/>
    <w:rsid w:val="00143B49"/>
    <w:rsid w:val="001529B1"/>
    <w:rsid w:val="00153A27"/>
    <w:rsid w:val="00153BAB"/>
    <w:rsid w:val="00175879"/>
    <w:rsid w:val="00177A76"/>
    <w:rsid w:val="00195321"/>
    <w:rsid w:val="001A1EC4"/>
    <w:rsid w:val="001A68D9"/>
    <w:rsid w:val="001B244A"/>
    <w:rsid w:val="001B4905"/>
    <w:rsid w:val="001B74BB"/>
    <w:rsid w:val="001B7DC8"/>
    <w:rsid w:val="001D7099"/>
    <w:rsid w:val="001E2D39"/>
    <w:rsid w:val="001E373A"/>
    <w:rsid w:val="001E37C2"/>
    <w:rsid w:val="001E7AF0"/>
    <w:rsid w:val="001F36A5"/>
    <w:rsid w:val="002124F1"/>
    <w:rsid w:val="00212B72"/>
    <w:rsid w:val="00214844"/>
    <w:rsid w:val="00215039"/>
    <w:rsid w:val="0022041F"/>
    <w:rsid w:val="00235859"/>
    <w:rsid w:val="00240C03"/>
    <w:rsid w:val="0026167D"/>
    <w:rsid w:val="002638D1"/>
    <w:rsid w:val="00266BE4"/>
    <w:rsid w:val="002A5044"/>
    <w:rsid w:val="002A5DBC"/>
    <w:rsid w:val="002A6A5D"/>
    <w:rsid w:val="002B1707"/>
    <w:rsid w:val="002B54D7"/>
    <w:rsid w:val="002C0CCA"/>
    <w:rsid w:val="002C5716"/>
    <w:rsid w:val="002D2027"/>
    <w:rsid w:val="002D4827"/>
    <w:rsid w:val="002D4921"/>
    <w:rsid w:val="002F69D2"/>
    <w:rsid w:val="002F7F31"/>
    <w:rsid w:val="00302D46"/>
    <w:rsid w:val="003147BB"/>
    <w:rsid w:val="00316EFE"/>
    <w:rsid w:val="0033156B"/>
    <w:rsid w:val="0034002F"/>
    <w:rsid w:val="00343AB4"/>
    <w:rsid w:val="003440C3"/>
    <w:rsid w:val="0035066A"/>
    <w:rsid w:val="00351F8B"/>
    <w:rsid w:val="00357EA4"/>
    <w:rsid w:val="0036154E"/>
    <w:rsid w:val="003632E2"/>
    <w:rsid w:val="00365A06"/>
    <w:rsid w:val="00383B03"/>
    <w:rsid w:val="003A414E"/>
    <w:rsid w:val="003A5514"/>
    <w:rsid w:val="003B4B87"/>
    <w:rsid w:val="003D40D3"/>
    <w:rsid w:val="003E5936"/>
    <w:rsid w:val="003E59E6"/>
    <w:rsid w:val="003F25E7"/>
    <w:rsid w:val="00411245"/>
    <w:rsid w:val="00421453"/>
    <w:rsid w:val="004310EF"/>
    <w:rsid w:val="0043445A"/>
    <w:rsid w:val="00447B74"/>
    <w:rsid w:val="00447C65"/>
    <w:rsid w:val="00447DBF"/>
    <w:rsid w:val="00451FB3"/>
    <w:rsid w:val="00462CA1"/>
    <w:rsid w:val="00465369"/>
    <w:rsid w:val="00474933"/>
    <w:rsid w:val="00491E10"/>
    <w:rsid w:val="004A29E6"/>
    <w:rsid w:val="004C30F6"/>
    <w:rsid w:val="004C5BF0"/>
    <w:rsid w:val="004D0BA2"/>
    <w:rsid w:val="004D0D81"/>
    <w:rsid w:val="004D3AFE"/>
    <w:rsid w:val="004E482D"/>
    <w:rsid w:val="004F6C32"/>
    <w:rsid w:val="00504BB7"/>
    <w:rsid w:val="005152C2"/>
    <w:rsid w:val="005260C8"/>
    <w:rsid w:val="005328DE"/>
    <w:rsid w:val="00543756"/>
    <w:rsid w:val="00545EE8"/>
    <w:rsid w:val="00565C86"/>
    <w:rsid w:val="00576226"/>
    <w:rsid w:val="00584F42"/>
    <w:rsid w:val="005865B9"/>
    <w:rsid w:val="005A378A"/>
    <w:rsid w:val="005A559A"/>
    <w:rsid w:val="005B4A06"/>
    <w:rsid w:val="005D67B3"/>
    <w:rsid w:val="00602FAC"/>
    <w:rsid w:val="006173E9"/>
    <w:rsid w:val="0063080D"/>
    <w:rsid w:val="00631B1F"/>
    <w:rsid w:val="0063423A"/>
    <w:rsid w:val="006703C5"/>
    <w:rsid w:val="00682D30"/>
    <w:rsid w:val="006944FF"/>
    <w:rsid w:val="006B4A8D"/>
    <w:rsid w:val="006B7292"/>
    <w:rsid w:val="006B793F"/>
    <w:rsid w:val="006C6533"/>
    <w:rsid w:val="006D1B51"/>
    <w:rsid w:val="006E54BF"/>
    <w:rsid w:val="006E7EA1"/>
    <w:rsid w:val="006F12E5"/>
    <w:rsid w:val="007067A4"/>
    <w:rsid w:val="00724AD5"/>
    <w:rsid w:val="00734922"/>
    <w:rsid w:val="00741929"/>
    <w:rsid w:val="00750842"/>
    <w:rsid w:val="00752606"/>
    <w:rsid w:val="00760664"/>
    <w:rsid w:val="00762D42"/>
    <w:rsid w:val="007642D0"/>
    <w:rsid w:val="0076479B"/>
    <w:rsid w:val="007658AC"/>
    <w:rsid w:val="00782976"/>
    <w:rsid w:val="007A52BA"/>
    <w:rsid w:val="007B22EF"/>
    <w:rsid w:val="007B600F"/>
    <w:rsid w:val="007C37A6"/>
    <w:rsid w:val="007C642A"/>
    <w:rsid w:val="007D4AC7"/>
    <w:rsid w:val="007D5B8E"/>
    <w:rsid w:val="007D5C6E"/>
    <w:rsid w:val="007E522B"/>
    <w:rsid w:val="007F22B4"/>
    <w:rsid w:val="007F54B3"/>
    <w:rsid w:val="00833399"/>
    <w:rsid w:val="008402D4"/>
    <w:rsid w:val="00850082"/>
    <w:rsid w:val="00851364"/>
    <w:rsid w:val="00851C10"/>
    <w:rsid w:val="00855C2D"/>
    <w:rsid w:val="008666F2"/>
    <w:rsid w:val="0087310B"/>
    <w:rsid w:val="00887A3E"/>
    <w:rsid w:val="00892D91"/>
    <w:rsid w:val="0089534A"/>
    <w:rsid w:val="008B09AE"/>
    <w:rsid w:val="008B1081"/>
    <w:rsid w:val="008B5A1C"/>
    <w:rsid w:val="008E3817"/>
    <w:rsid w:val="008F20E8"/>
    <w:rsid w:val="008F3ED7"/>
    <w:rsid w:val="00907AA6"/>
    <w:rsid w:val="00910CB4"/>
    <w:rsid w:val="00914709"/>
    <w:rsid w:val="009148B8"/>
    <w:rsid w:val="00922544"/>
    <w:rsid w:val="00946676"/>
    <w:rsid w:val="00954F56"/>
    <w:rsid w:val="00961193"/>
    <w:rsid w:val="00963728"/>
    <w:rsid w:val="009649E5"/>
    <w:rsid w:val="00970098"/>
    <w:rsid w:val="00974B18"/>
    <w:rsid w:val="00990012"/>
    <w:rsid w:val="00990D03"/>
    <w:rsid w:val="009B0B10"/>
    <w:rsid w:val="009B6E03"/>
    <w:rsid w:val="009B7893"/>
    <w:rsid w:val="00A06C17"/>
    <w:rsid w:val="00A06EB8"/>
    <w:rsid w:val="00A22731"/>
    <w:rsid w:val="00A34BC7"/>
    <w:rsid w:val="00A40DC5"/>
    <w:rsid w:val="00A63EB8"/>
    <w:rsid w:val="00A84C39"/>
    <w:rsid w:val="00A92230"/>
    <w:rsid w:val="00AA353A"/>
    <w:rsid w:val="00AB168A"/>
    <w:rsid w:val="00AD0FB1"/>
    <w:rsid w:val="00AD3506"/>
    <w:rsid w:val="00AE0C4A"/>
    <w:rsid w:val="00AE4491"/>
    <w:rsid w:val="00AE5233"/>
    <w:rsid w:val="00B00014"/>
    <w:rsid w:val="00B01A51"/>
    <w:rsid w:val="00B0274A"/>
    <w:rsid w:val="00B05AD9"/>
    <w:rsid w:val="00B24F06"/>
    <w:rsid w:val="00B70471"/>
    <w:rsid w:val="00B71FD5"/>
    <w:rsid w:val="00B76818"/>
    <w:rsid w:val="00B77494"/>
    <w:rsid w:val="00B85658"/>
    <w:rsid w:val="00B90E9A"/>
    <w:rsid w:val="00BA466D"/>
    <w:rsid w:val="00BB0DE9"/>
    <w:rsid w:val="00BB437F"/>
    <w:rsid w:val="00BD2998"/>
    <w:rsid w:val="00BF24A5"/>
    <w:rsid w:val="00C136C3"/>
    <w:rsid w:val="00C43F70"/>
    <w:rsid w:val="00C5086D"/>
    <w:rsid w:val="00C56E27"/>
    <w:rsid w:val="00C621E5"/>
    <w:rsid w:val="00C71201"/>
    <w:rsid w:val="00C72393"/>
    <w:rsid w:val="00C737B2"/>
    <w:rsid w:val="00CC0ED1"/>
    <w:rsid w:val="00CC2424"/>
    <w:rsid w:val="00CD004D"/>
    <w:rsid w:val="00CD035F"/>
    <w:rsid w:val="00CD6F98"/>
    <w:rsid w:val="00CD75C0"/>
    <w:rsid w:val="00CE47D1"/>
    <w:rsid w:val="00CE5474"/>
    <w:rsid w:val="00CF0463"/>
    <w:rsid w:val="00CF54D7"/>
    <w:rsid w:val="00D07F2F"/>
    <w:rsid w:val="00D157DE"/>
    <w:rsid w:val="00D166E0"/>
    <w:rsid w:val="00D253D2"/>
    <w:rsid w:val="00D328DA"/>
    <w:rsid w:val="00D46CB5"/>
    <w:rsid w:val="00D5465E"/>
    <w:rsid w:val="00D56FCD"/>
    <w:rsid w:val="00D63CD9"/>
    <w:rsid w:val="00D76012"/>
    <w:rsid w:val="00D874DA"/>
    <w:rsid w:val="00D92AE3"/>
    <w:rsid w:val="00D92E89"/>
    <w:rsid w:val="00D9590A"/>
    <w:rsid w:val="00D95E8D"/>
    <w:rsid w:val="00DA2055"/>
    <w:rsid w:val="00DA46B1"/>
    <w:rsid w:val="00DB33FE"/>
    <w:rsid w:val="00DB35C7"/>
    <w:rsid w:val="00DB3BDD"/>
    <w:rsid w:val="00DC4F20"/>
    <w:rsid w:val="00DF3166"/>
    <w:rsid w:val="00DF69A6"/>
    <w:rsid w:val="00DF7898"/>
    <w:rsid w:val="00E2472B"/>
    <w:rsid w:val="00E31274"/>
    <w:rsid w:val="00E4337D"/>
    <w:rsid w:val="00E4397A"/>
    <w:rsid w:val="00E5253F"/>
    <w:rsid w:val="00E71113"/>
    <w:rsid w:val="00E7490E"/>
    <w:rsid w:val="00E74C21"/>
    <w:rsid w:val="00E76DF6"/>
    <w:rsid w:val="00E86A44"/>
    <w:rsid w:val="00E922DF"/>
    <w:rsid w:val="00EB1065"/>
    <w:rsid w:val="00EB3116"/>
    <w:rsid w:val="00EB5F8F"/>
    <w:rsid w:val="00EB6BC9"/>
    <w:rsid w:val="00EB7E51"/>
    <w:rsid w:val="00EC216D"/>
    <w:rsid w:val="00ED0AB9"/>
    <w:rsid w:val="00ED1BDB"/>
    <w:rsid w:val="00EE5564"/>
    <w:rsid w:val="00EF45C4"/>
    <w:rsid w:val="00F01CCE"/>
    <w:rsid w:val="00F05338"/>
    <w:rsid w:val="00F1436E"/>
    <w:rsid w:val="00F65664"/>
    <w:rsid w:val="00F87EAA"/>
    <w:rsid w:val="00FA18B3"/>
    <w:rsid w:val="00FA5759"/>
    <w:rsid w:val="00FB1E63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CF4373E-826C-4A06-AE5A-6C9598E4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6BE4"/>
    <w:rPr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9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9186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styleId="Riferimentointenso">
    <w:name w:val="Intense Reference"/>
    <w:basedOn w:val="Carpredefinitoparagrafo"/>
    <w:uiPriority w:val="32"/>
    <w:qFormat/>
    <w:rsid w:val="0009186C"/>
    <w:rPr>
      <w:b/>
      <w:bCs/>
      <w:smallCaps/>
      <w:color w:val="4472C4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43F70"/>
    <w:pPr>
      <w:ind w:left="720"/>
      <w:contextualSpacing/>
    </w:pPr>
  </w:style>
  <w:style w:type="paragraph" w:customStyle="1" w:styleId="Default">
    <w:name w:val="Default"/>
    <w:rsid w:val="000B199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table" w:styleId="Tabellagriglia5scura-colore1">
    <w:name w:val="Grid Table 5 Dark Accent 1"/>
    <w:basedOn w:val="Tabellanormale"/>
    <w:uiPriority w:val="50"/>
    <w:rsid w:val="00B7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B71F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CF046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316E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6D1B5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Antonio Memoli
Marco Feoli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19850-D9E5-4998-8551-2A0BB774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191</TotalTime>
  <Pages>13</Pages>
  <Words>1710</Words>
  <Characters>9752</Characters>
  <Application>Microsoft Office Word</Application>
  <DocSecurity>0</DocSecurity>
  <Lines>81</Lines>
  <Paragraphs>22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 Case Specification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>DInfBoard</dc:subject>
  <dc:creator>margar</dc:creator>
  <cp:keywords/>
  <dc:description/>
  <cp:lastModifiedBy>Antonio Citarella</cp:lastModifiedBy>
  <cp:revision>16</cp:revision>
  <cp:lastPrinted>2016-01-25T14:17:00Z</cp:lastPrinted>
  <dcterms:created xsi:type="dcterms:W3CDTF">2018-12-06T10:16:00Z</dcterms:created>
  <dcterms:modified xsi:type="dcterms:W3CDTF">2018-12-16T17:17:00Z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